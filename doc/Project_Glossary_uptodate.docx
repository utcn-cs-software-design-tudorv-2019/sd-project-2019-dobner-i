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D232E" w:rsidR="0085257A" w:rsidRDefault="00CE5184" w14:paraId="0E245967" wp14:textId="77777777">
      <w:pPr>
        <w:pStyle w:val="Title"/>
        <w:jc w:val="right"/>
        <w:rPr>
          <w:rFonts w:ascii="Times New Roman" w:hAnsi="Times New Roman"/>
        </w:rPr>
      </w:pPr>
      <w:fldSimple w:instr=" SUBJECT  \* MERGEFORMAT ">
        <w:r w:rsidRPr="00AD232E" w:rsidR="009B5BF2">
          <w:rPr>
            <w:rFonts w:ascii="Times New Roman" w:hAnsi="Times New Roman"/>
          </w:rPr>
          <w:t>&lt;Project Name&gt;</w:t>
        </w:r>
      </w:fldSimple>
    </w:p>
    <w:p xmlns:wp14="http://schemas.microsoft.com/office/word/2010/wordml" w:rsidRPr="00AD232E" w:rsidR="0085257A" w:rsidP="3BCBBFA7" w:rsidRDefault="008978F7" w14:paraId="04C7796E" wp14:textId="72B2361A">
      <w:pPr>
        <w:pStyle w:val="Title"/>
        <w:jc w:val="right"/>
        <w:rPr>
          <w:rFonts w:ascii="Times New Roman" w:hAnsi="Times New Roman"/>
        </w:rPr>
      </w:pPr>
      <w:r w:rsidRPr="3BCBBFA7" w:rsidR="3BCBBFA7">
        <w:rPr>
          <w:rFonts w:ascii="Times New Roman" w:hAnsi="Times New Roman"/>
        </w:rPr>
        <w:t>Glossary</w:t>
      </w:r>
    </w:p>
    <w:p xmlns:wp14="http://schemas.microsoft.com/office/word/2010/wordml" w:rsidRPr="00AD232E" w:rsidR="0085257A" w:rsidRDefault="0085257A" w14:paraId="672A6659" wp14:textId="77777777">
      <w:pPr>
        <w:pStyle w:val="Title"/>
        <w:jc w:val="right"/>
        <w:rPr>
          <w:rFonts w:ascii="Times New Roman" w:hAnsi="Times New Roman"/>
        </w:rPr>
      </w:pPr>
    </w:p>
    <w:p xmlns:wp14="http://schemas.microsoft.com/office/word/2010/wordml" w:rsidRPr="00AD232E" w:rsidR="0085257A" w:rsidP="3BCBBFA7" w:rsidRDefault="0085257A" w14:paraId="40C13AE3" wp14:textId="0B4ED40D">
      <w:pPr>
        <w:pStyle w:val="Title"/>
        <w:jc w:val="right"/>
        <w:rPr>
          <w:rFonts w:ascii="Times New Roman" w:hAnsi="Times New Roman"/>
          <w:sz w:val="28"/>
          <w:szCs w:val="28"/>
        </w:rPr>
      </w:pPr>
      <w:r w:rsidRPr="3BCBBFA7" w:rsidR="3BCBBFA7">
        <w:rPr>
          <w:rFonts w:ascii="Times New Roman" w:hAnsi="Times New Roman"/>
          <w:sz w:val="28"/>
          <w:szCs w:val="28"/>
        </w:rPr>
        <w:t>Version &lt;1.0&gt;</w:t>
      </w:r>
    </w:p>
    <w:p xmlns:wp14="http://schemas.microsoft.com/office/word/2010/wordml" w:rsidRPr="00AD232E" w:rsidR="0085257A" w:rsidRDefault="0085257A" w14:paraId="0A37501D" wp14:textId="77777777">
      <w:pPr>
        <w:pStyle w:val="Title"/>
        <w:rPr>
          <w:rFonts w:ascii="Times New Roman" w:hAnsi="Times New Roman"/>
          <w:sz w:val="28"/>
        </w:rPr>
      </w:pPr>
    </w:p>
    <w:p xmlns:wp14="http://schemas.microsoft.com/office/word/2010/wordml" w:rsidRPr="00AD232E" w:rsidR="0085257A" w:rsidRDefault="0085257A" w14:paraId="5DAB6C7B" wp14:textId="77777777"/>
    <w:p xmlns:wp14="http://schemas.microsoft.com/office/word/2010/wordml" w:rsidRPr="00AD232E" w:rsidR="0085257A" w:rsidRDefault="0085257A" w14:paraId="02EB378F" wp14:textId="77777777">
      <w:pPr>
        <w:sectPr w:rsidRPr="00AD232E" w:rsidR="0085257A">
          <w:headerReference w:type="default" r:id="rId7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  <w:footerReference w:type="default" r:id="R0d751bca3afe41bc"/>
        </w:sectPr>
      </w:pPr>
    </w:p>
    <w:p xmlns:wp14="http://schemas.microsoft.com/office/word/2010/wordml" w:rsidRPr="00AD232E" w:rsidR="0085257A" w:rsidRDefault="0085257A" w14:paraId="4B08E8BD" wp14:textId="7777777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xmlns:wp14="http://schemas.microsoft.com/office/word/2010/wordml" w:rsidRPr="00AD232E" w:rsidR="0085257A" w:rsidTr="3BCBBFA7" w14:paraId="515F3EAA" wp14:textId="77777777">
        <w:tc>
          <w:tcPr>
            <w:tcW w:w="2304" w:type="dxa"/>
            <w:tcMar/>
          </w:tcPr>
          <w:p w:rsidRPr="00AD232E" w:rsidR="0085257A" w:rsidRDefault="0085257A" w14:paraId="491072FA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  <w:tcMar/>
          </w:tcPr>
          <w:p w:rsidRPr="00AD232E" w:rsidR="0085257A" w:rsidRDefault="0085257A" w14:paraId="6B814A1E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  <w:tcMar/>
          </w:tcPr>
          <w:p w:rsidRPr="00AD232E" w:rsidR="0085257A" w:rsidRDefault="0085257A" w14:paraId="31FF54C8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  <w:tcMar/>
          </w:tcPr>
          <w:p w:rsidRPr="00AD232E" w:rsidR="0085257A" w:rsidRDefault="0085257A" w14:paraId="1C7DF0E4" wp14:textId="77777777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xmlns:wp14="http://schemas.microsoft.com/office/word/2010/wordml" w:rsidRPr="00AD232E" w:rsidR="0085257A" w:rsidTr="3BCBBFA7" w14:paraId="6C252DE8" wp14:textId="77777777">
        <w:tc>
          <w:tcPr>
            <w:tcW w:w="2304" w:type="dxa"/>
            <w:tcMar/>
          </w:tcPr>
          <w:p w:rsidRPr="00AD232E" w:rsidR="0085257A" w:rsidRDefault="0085257A" w14:paraId="69CB272E" wp14:textId="1669009C">
            <w:pPr>
              <w:pStyle w:val="Tabletext"/>
            </w:pPr>
            <w:r w:rsidR="3BCBBFA7">
              <w:rPr/>
              <w:t>&lt;</w:t>
            </w:r>
            <w:r w:rsidR="3BCBBFA7">
              <w:rPr/>
              <w:t>03</w:t>
            </w:r>
            <w:r w:rsidR="3BCBBFA7">
              <w:rPr/>
              <w:t>/</w:t>
            </w:r>
            <w:r w:rsidR="3BCBBFA7">
              <w:rPr/>
              <w:t>apr</w:t>
            </w:r>
            <w:r w:rsidR="3BCBBFA7">
              <w:rPr/>
              <w:t>/</w:t>
            </w:r>
            <w:r w:rsidR="3BCBBFA7">
              <w:rPr/>
              <w:t>19</w:t>
            </w:r>
            <w:r w:rsidR="3BCBBFA7">
              <w:rPr/>
              <w:t>&gt;</w:t>
            </w:r>
          </w:p>
        </w:tc>
        <w:tc>
          <w:tcPr>
            <w:tcW w:w="1152" w:type="dxa"/>
            <w:tcMar/>
          </w:tcPr>
          <w:p w:rsidRPr="00AD232E" w:rsidR="0085257A" w:rsidRDefault="0085257A" w14:paraId="48C30AFF" wp14:textId="6732613C">
            <w:pPr>
              <w:pStyle w:val="Tabletext"/>
            </w:pPr>
            <w:r w:rsidR="3BCBBFA7">
              <w:rPr/>
              <w:t>&lt;</w:t>
            </w:r>
            <w:r w:rsidR="3BCBBFA7">
              <w:rPr/>
              <w:t>1</w:t>
            </w:r>
            <w:r w:rsidR="3BCBBFA7">
              <w:rPr/>
              <w:t>.</w:t>
            </w:r>
            <w:r w:rsidR="3BCBBFA7">
              <w:rPr/>
              <w:t>0</w:t>
            </w:r>
            <w:r w:rsidR="3BCBBFA7">
              <w:rPr/>
              <w:t>&gt;</w:t>
            </w:r>
          </w:p>
        </w:tc>
        <w:tc>
          <w:tcPr>
            <w:tcW w:w="3744" w:type="dxa"/>
            <w:tcMar/>
          </w:tcPr>
          <w:p w:rsidRPr="00AD232E" w:rsidR="0085257A" w:rsidP="3BCBBFA7" w:rsidRDefault="0085257A" w14:paraId="18A20BDF" wp14:textId="3C424189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3BCBBFA7">
              <w:rPr/>
              <w:t>fundamentals</w:t>
            </w:r>
          </w:p>
        </w:tc>
        <w:tc>
          <w:tcPr>
            <w:tcW w:w="2304" w:type="dxa"/>
            <w:tcMar/>
          </w:tcPr>
          <w:p w:rsidRPr="00AD232E" w:rsidR="0085257A" w:rsidP="3BCBBFA7" w:rsidRDefault="0085257A" w14:paraId="4A427750" wp14:textId="6147DC0A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proofErr w:type="spellStart"/>
            <w:r w:rsidR="3BCBBFA7">
              <w:rPr/>
              <w:t>Dobner</w:t>
            </w:r>
            <w:proofErr w:type="spellEnd"/>
            <w:r w:rsidR="3BCBBFA7">
              <w:rPr/>
              <w:t xml:space="preserve"> Imola</w:t>
            </w:r>
          </w:p>
        </w:tc>
      </w:tr>
      <w:tr xmlns:wp14="http://schemas.microsoft.com/office/word/2010/wordml" w:rsidRPr="00AD232E" w:rsidR="0085257A" w:rsidTr="3BCBBFA7" w14:paraId="6A05A809" wp14:textId="77777777">
        <w:tc>
          <w:tcPr>
            <w:tcW w:w="2304" w:type="dxa"/>
            <w:tcMar/>
          </w:tcPr>
          <w:p w:rsidRPr="00AD232E" w:rsidR="0085257A" w:rsidRDefault="0085257A" w14:paraId="5A39BBE3" wp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AD232E" w:rsidR="0085257A" w:rsidRDefault="0085257A" w14:paraId="41C8F396" wp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AD232E" w:rsidR="0085257A" w:rsidRDefault="0085257A" w14:paraId="72A3D3EC" wp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AD232E" w:rsidR="0085257A" w:rsidRDefault="0085257A" w14:paraId="0D0B940D" wp14:textId="77777777">
            <w:pPr>
              <w:pStyle w:val="Tabletext"/>
            </w:pPr>
          </w:p>
        </w:tc>
      </w:tr>
      <w:tr xmlns:wp14="http://schemas.microsoft.com/office/word/2010/wordml" w:rsidRPr="00AD232E" w:rsidR="0085257A" w:rsidTr="3BCBBFA7" w14:paraId="0E27B00A" wp14:textId="77777777">
        <w:tc>
          <w:tcPr>
            <w:tcW w:w="2304" w:type="dxa"/>
            <w:tcMar/>
          </w:tcPr>
          <w:p w:rsidRPr="00AD232E" w:rsidR="0085257A" w:rsidRDefault="0085257A" w14:paraId="60061E4C" wp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AD232E" w:rsidR="0085257A" w:rsidRDefault="0085257A" w14:paraId="44EAFD9C" wp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AD232E" w:rsidR="0085257A" w:rsidRDefault="0085257A" w14:paraId="4B94D5A5" wp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AD232E" w:rsidR="0085257A" w:rsidRDefault="0085257A" w14:paraId="3DEEC669" wp14:textId="77777777">
            <w:pPr>
              <w:pStyle w:val="Tabletext"/>
            </w:pPr>
          </w:p>
        </w:tc>
      </w:tr>
      <w:tr xmlns:wp14="http://schemas.microsoft.com/office/word/2010/wordml" w:rsidRPr="00AD232E" w:rsidR="0085257A" w:rsidTr="3BCBBFA7" w14:paraId="3656B9AB" wp14:textId="77777777">
        <w:tc>
          <w:tcPr>
            <w:tcW w:w="2304" w:type="dxa"/>
            <w:tcMar/>
          </w:tcPr>
          <w:p w:rsidRPr="00AD232E" w:rsidR="0085257A" w:rsidRDefault="0085257A" w14:paraId="45FB0818" wp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AD232E" w:rsidR="0085257A" w:rsidRDefault="0085257A" w14:paraId="049F31CB" wp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AD232E" w:rsidR="0085257A" w:rsidRDefault="0085257A" w14:paraId="53128261" wp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AD232E" w:rsidR="0085257A" w:rsidRDefault="0085257A" w14:paraId="62486C05" wp14:textId="77777777">
            <w:pPr>
              <w:pStyle w:val="Tabletext"/>
            </w:pPr>
          </w:p>
        </w:tc>
      </w:tr>
    </w:tbl>
    <w:p xmlns:wp14="http://schemas.microsoft.com/office/word/2010/wordml" w:rsidRPr="00AD232E" w:rsidR="0085257A" w:rsidRDefault="0085257A" w14:paraId="4101652C" wp14:textId="77777777"/>
    <w:p xmlns:wp14="http://schemas.microsoft.com/office/word/2010/wordml" w:rsidRPr="00AD232E" w:rsidR="0085257A" w:rsidRDefault="0085257A" w14:paraId="22E0FC93" wp14:textId="7777777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xmlns:wp14="http://schemas.microsoft.com/office/word/2010/wordml" w:rsidRPr="00AD232E" w:rsidR="00AD232E" w:rsidRDefault="00CE5184" w14:paraId="305C4B42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Pr="00AD232E" w:rsidR="0085257A">
        <w:instrText xml:space="preserve"> TOC \o "1-3" </w:instrText>
      </w:r>
      <w:r w:rsidRPr="00AD232E">
        <w:fldChar w:fldCharType="separate"/>
      </w:r>
      <w:r w:rsidRPr="00AD232E" w:rsidR="00AD232E">
        <w:rPr>
          <w:noProof/>
        </w:rPr>
        <w:t>1.</w:t>
      </w:r>
      <w:r w:rsidRPr="00AD232E" w:rsidR="00AD232E">
        <w:rPr>
          <w:rFonts w:eastAsiaTheme="minorEastAsia"/>
          <w:noProof/>
          <w:sz w:val="22"/>
          <w:szCs w:val="22"/>
        </w:rPr>
        <w:tab/>
      </w:r>
      <w:r w:rsidRPr="00AD232E" w:rsidR="00AD232E">
        <w:rPr>
          <w:noProof/>
        </w:rPr>
        <w:t>Introduction</w:t>
      </w:r>
      <w:r w:rsidRPr="00AD232E" w:rsidR="00AD232E">
        <w:rPr>
          <w:noProof/>
        </w:rPr>
        <w:tab/>
      </w:r>
      <w:r w:rsidRPr="00AD232E" w:rsidR="00AD232E">
        <w:rPr>
          <w:noProof/>
        </w:rPr>
        <w:fldChar w:fldCharType="begin"/>
      </w:r>
      <w:r w:rsidRPr="00AD232E" w:rsidR="00AD232E">
        <w:rPr>
          <w:noProof/>
        </w:rPr>
        <w:instrText xml:space="preserve"> PAGEREF _Toc254949441 \h </w:instrText>
      </w:r>
      <w:r w:rsidRPr="00AD232E" w:rsidR="00AD232E">
        <w:rPr>
          <w:noProof/>
        </w:rPr>
      </w:r>
      <w:r w:rsidRPr="00AD232E" w:rsidR="00AD232E">
        <w:rPr>
          <w:noProof/>
        </w:rPr>
        <w:fldChar w:fldCharType="separate"/>
      </w:r>
      <w:r w:rsidRPr="00AD232E" w:rsidR="00AD232E">
        <w:rPr>
          <w:noProof/>
        </w:rPr>
        <w:t>4</w:t>
      </w:r>
      <w:r w:rsidRPr="00AD232E" w:rsidR="00AD232E">
        <w:rPr>
          <w:noProof/>
        </w:rPr>
        <w:fldChar w:fldCharType="end"/>
      </w:r>
    </w:p>
    <w:p xmlns:wp14="http://schemas.microsoft.com/office/word/2010/wordml" w:rsidRPr="00AD232E" w:rsidR="00AD232E" w:rsidRDefault="00AD232E" w14:paraId="6DBF4F2E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xmlns:wp14="http://schemas.microsoft.com/office/word/2010/wordml" w:rsidRPr="00AD232E" w:rsidR="0085257A" w:rsidRDefault="00CE5184" w14:paraId="5D3ED59A" wp14:textId="7777777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Pr="00AD232E" w:rsidR="0085257A">
        <w:rPr>
          <w:rFonts w:ascii="Times New Roman" w:hAnsi="Times New Roman"/>
        </w:rPr>
        <w:br w:type="page"/>
      </w:r>
      <w:r w:rsidRPr="00AD232E" w:rsidR="008978F7">
        <w:rPr>
          <w:rFonts w:ascii="Times New Roman" w:hAnsi="Times New Roman"/>
        </w:rPr>
        <w:lastRenderedPageBreak/>
        <w:t>Glossary</w:t>
      </w:r>
    </w:p>
    <w:p xmlns:wp14="http://schemas.microsoft.com/office/word/2010/wordml" w:rsidRPr="00AD232E" w:rsidR="0085257A" w:rsidRDefault="0085257A" w14:paraId="3E7A9F1C" wp14:textId="77777777">
      <w:pPr>
        <w:pStyle w:val="Heading1"/>
        <w:rPr>
          <w:rFonts w:ascii="Times New Roman" w:hAnsi="Times New Roman"/>
        </w:rPr>
      </w:pPr>
      <w:bookmarkStart w:name="_Toc456598586" w:id="0"/>
      <w:bookmarkStart w:name="_Toc456600917" w:id="1"/>
      <w:bookmarkStart w:name="_Toc436203377" w:id="2"/>
      <w:bookmarkStart w:name="_Toc452813577" w:id="3"/>
      <w:bookmarkStart w:name="_Toc254949441" w:id="4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4"/>
    </w:p>
    <w:p w:rsidR="3BCBBFA7" w:rsidP="3BCBBFA7" w:rsidRDefault="3BCBBFA7" w14:paraId="5AA213EA" w14:textId="3E04DB10">
      <w:pPr>
        <w:pStyle w:val="Normal"/>
        <w:ind w:firstLine="720"/>
      </w:pPr>
      <w:r w:rsidRPr="3BCBBFA7" w:rsidR="3BCBBFA7">
        <w:rPr>
          <w:noProof w:val="0"/>
          <w:lang w:val="en-US"/>
        </w:rPr>
        <w:t>In this document will be presented the most important concepts related to the technology used in the implementation of the project.</w:t>
      </w:r>
    </w:p>
    <w:p w:rsidR="3BCBBFA7" w:rsidP="3BCBBFA7" w:rsidRDefault="3BCBBFA7" w14:paraId="4F6E304E" w14:textId="60F8D1C0">
      <w:pPr>
        <w:pStyle w:val="BodyText"/>
      </w:pPr>
    </w:p>
    <w:p xmlns:wp14="http://schemas.microsoft.com/office/word/2010/wordml" w:rsidRPr="00AD232E" w:rsidR="0085257A" w:rsidRDefault="008978F7" w14:paraId="1CD02489" wp14:textId="77777777">
      <w:pPr>
        <w:pStyle w:val="Heading1"/>
        <w:rPr>
          <w:rFonts w:ascii="Times New Roman" w:hAnsi="Times New Roman"/>
        </w:rPr>
      </w:pPr>
      <w:bookmarkStart w:name="_Toc254949442" w:id="5"/>
      <w:bookmarkEnd w:id="2"/>
      <w:bookmarkEnd w:id="3"/>
      <w:r w:rsidRPr="00AD232E">
        <w:rPr>
          <w:rFonts w:ascii="Times New Roman" w:hAnsi="Times New Roman"/>
        </w:rPr>
        <w:t>Glossary</w:t>
      </w:r>
      <w:bookmarkEnd w:id="5"/>
    </w:p>
    <w:p xmlns:wp14="http://schemas.microsoft.com/office/word/2010/wordml" w:rsidRPr="00AD232E" w:rsidR="0085257A" w:rsidP="00F669DB" w:rsidRDefault="00AD232E" w14:paraId="1B366A68" wp14:textId="57A4D39A">
      <w:pPr>
        <w:pStyle w:val="InfoBlue"/>
      </w:pPr>
      <w:bookmarkStart w:name="_Toc436203381" w:id="6"/>
      <w:r w:rsidR="3BCBBFA7">
        <w:rPr/>
        <w:t xml:space="preserve"> </w:t>
      </w:r>
    </w:p>
    <w:tbl>
      <w:tblPr>
        <w:tblW w:w="10800" w:type="dxa"/>
        <w:tblInd w:w="-43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BF" w:firstRow="1" w:lastRow="0" w:firstColumn="1" w:lastColumn="0" w:noHBand="0" w:noVBand="0"/>
      </w:tblPr>
      <w:tblGrid>
        <w:gridCol w:w="2055"/>
        <w:gridCol w:w="3435"/>
        <w:gridCol w:w="1890"/>
        <w:gridCol w:w="3420"/>
      </w:tblGrid>
      <w:tr xmlns:wp14="http://schemas.microsoft.com/office/word/2010/wordml" w:rsidRPr="00AD232E" w:rsidR="0085257A" w:rsidTr="153F7F47" w14:paraId="2FCAFCFC" wp14:textId="77777777">
        <w:trPr>
          <w:trHeight w:val="418"/>
        </w:trPr>
        <w:tc>
          <w:tcPr>
            <w:tcW w:w="2055" w:type="dxa"/>
            <w:shd w:val="clear" w:color="auto" w:fill="000000" w:themeFill="text1"/>
            <w:tcMar/>
          </w:tcPr>
          <w:p w:rsidRPr="00AD232E" w:rsidR="0085257A" w:rsidP="153F7F47" w:rsidRDefault="00AD232E" w14:paraId="0CEB4B25" wp14:textId="70ABA8AC">
            <w:pPr>
              <w:pStyle w:val="BodyText"/>
              <w:bidi w:val="0"/>
              <w:spacing w:before="0" w:beforeAutospacing="off" w:after="120" w:afterAutospacing="off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153F7F47" w:rsidR="153F7F47">
              <w:rPr>
                <w:b w:val="1"/>
                <w:bCs w:val="1"/>
                <w:color w:val="FFFFFF" w:themeColor="background1" w:themeTint="FF" w:themeShade="FF"/>
              </w:rPr>
              <w:t>Term</w:t>
            </w:r>
          </w:p>
        </w:tc>
        <w:tc>
          <w:tcPr>
            <w:tcW w:w="3435" w:type="dxa"/>
            <w:shd w:val="clear" w:color="auto" w:fill="000000" w:themeFill="text1"/>
            <w:tcMar/>
          </w:tcPr>
          <w:p w:rsidRPr="00AD232E" w:rsidR="0085257A" w:rsidP="153F7F47" w:rsidRDefault="00AD232E" w14:paraId="63B92753" wp14:textId="77777777">
            <w:pPr>
              <w:pStyle w:val="BodyText"/>
              <w:ind w:left="0"/>
              <w:rPr>
                <w:b w:val="1"/>
                <w:bCs w:val="1"/>
                <w:color w:val="FFFFFF" w:themeColor="background1" w:themeTint="FF" w:themeShade="FF"/>
              </w:rPr>
            </w:pPr>
            <w:r w:rsidRPr="153F7F47" w:rsidR="153F7F47">
              <w:rPr>
                <w:b w:val="1"/>
                <w:bCs w:val="1"/>
                <w:color w:val="FFFFFF" w:themeColor="background1" w:themeTint="FF" w:themeShade="FF"/>
              </w:rPr>
              <w:t>Definition and Information</w:t>
            </w:r>
          </w:p>
        </w:tc>
        <w:tc>
          <w:tcPr>
            <w:tcW w:w="1890" w:type="dxa"/>
            <w:shd w:val="clear" w:color="auto" w:fill="000000" w:themeFill="text1"/>
            <w:tcMar/>
          </w:tcPr>
          <w:p w:rsidRPr="00AD232E" w:rsidR="0085257A" w:rsidP="153F7F47" w:rsidRDefault="00AD232E" w14:paraId="5D936E8C" wp14:textId="77777777">
            <w:pPr>
              <w:pStyle w:val="BodyText"/>
              <w:ind w:left="0"/>
              <w:rPr>
                <w:b w:val="1"/>
                <w:bCs w:val="1"/>
                <w:color w:val="FFFFFF" w:themeColor="background1" w:themeTint="FF" w:themeShade="FF"/>
              </w:rPr>
            </w:pPr>
            <w:r w:rsidRPr="153F7F47" w:rsidR="153F7F47">
              <w:rPr>
                <w:b w:val="1"/>
                <w:bCs w:val="1"/>
                <w:color w:val="FFFFFF" w:themeColor="background1" w:themeTint="FF" w:themeShade="FF"/>
              </w:rPr>
              <w:t>Format</w:t>
            </w:r>
          </w:p>
        </w:tc>
        <w:tc>
          <w:tcPr>
            <w:tcW w:w="3420" w:type="dxa"/>
            <w:shd w:val="clear" w:color="auto" w:fill="000000" w:themeFill="text1"/>
            <w:tcMar/>
          </w:tcPr>
          <w:p w:rsidRPr="00AD232E" w:rsidR="0085257A" w:rsidP="153F7F47" w:rsidRDefault="00AD232E" w14:paraId="530CE837" wp14:textId="77777777">
            <w:pPr>
              <w:pStyle w:val="BodyText"/>
              <w:ind w:left="0"/>
              <w:rPr>
                <w:b w:val="1"/>
                <w:bCs w:val="1"/>
                <w:color w:val="FFFFFF" w:themeColor="background1" w:themeTint="FF" w:themeShade="FF"/>
              </w:rPr>
            </w:pPr>
            <w:r w:rsidRPr="153F7F47" w:rsidR="153F7F47">
              <w:rPr>
                <w:b w:val="1"/>
                <w:bCs w:val="1"/>
                <w:color w:val="FFFFFF" w:themeColor="background1" w:themeTint="FF" w:themeShade="FF"/>
              </w:rPr>
              <w:t>Validation Rules</w:t>
            </w:r>
          </w:p>
        </w:tc>
      </w:tr>
      <w:tr xmlns:wp14="http://schemas.microsoft.com/office/word/2010/wordml" w:rsidRPr="00AD232E" w:rsidR="0085257A" w:rsidTr="153F7F47" w14:paraId="4B99056E" wp14:textId="77777777">
        <w:trPr>
          <w:trHeight w:val="976"/>
        </w:trPr>
        <w:tc>
          <w:tcPr>
            <w:tcW w:w="2055" w:type="dxa"/>
            <w:tcMar/>
          </w:tcPr>
          <w:p w:rsidRPr="00AD232E" w:rsidR="0085257A" w:rsidP="153F7F47" w:rsidRDefault="0085257A" w14:paraId="1299C43A" wp14:textId="0C612BFC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  <w:r w:rsidRPr="153F7F47" w:rsidR="153F7F47">
              <w:rPr>
                <w:i w:val="0"/>
                <w:iCs w:val="0"/>
                <w:color w:val="000000" w:themeColor="text1" w:themeTint="FF" w:themeShade="FF"/>
              </w:rPr>
              <w:t>Spring Boot</w:t>
            </w:r>
          </w:p>
        </w:tc>
        <w:tc>
          <w:tcPr>
            <w:tcW w:w="3435" w:type="dxa"/>
            <w:tcMar/>
          </w:tcPr>
          <w:p w:rsidRPr="00AD232E" w:rsidR="0085257A" w:rsidP="153F7F47" w:rsidRDefault="0085257A" w14:paraId="4DDBEF00" wp14:textId="0540B514">
            <w:pPr>
              <w:pStyle w:val="BodyText"/>
              <w:ind w:left="0"/>
              <w:jc w:val="left"/>
              <w:rPr>
                <w:i w:val="0"/>
                <w:color w:val="000000" w:themeColor="text1"/>
              </w:rPr>
            </w:pPr>
            <w:r w:rsidR="153F7F47">
              <w:rPr/>
              <w:t>Spring Boot is an open source Java-based framework used to create a micro Service.</w:t>
            </w:r>
          </w:p>
        </w:tc>
        <w:tc>
          <w:tcPr>
            <w:tcW w:w="1890" w:type="dxa"/>
            <w:tcMar/>
          </w:tcPr>
          <w:p w:rsidRPr="00AD232E" w:rsidR="0085257A" w:rsidP="00F669DB" w:rsidRDefault="0085257A" w14:paraId="3461D779" wp14:textId="77777777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420" w:type="dxa"/>
            <w:tcMar/>
          </w:tcPr>
          <w:p w:rsidRPr="00AD232E" w:rsidR="0085257A" w:rsidP="00F669DB" w:rsidRDefault="0085257A" w14:paraId="3CF2D8B6" wp14:textId="77777777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tr w:rsidR="153F7F47" w:rsidTr="153F7F47" w14:paraId="2F5173E8">
        <w:trPr>
          <w:trHeight w:val="976"/>
        </w:trPr>
        <w:tc>
          <w:tcPr>
            <w:tcW w:w="2055" w:type="dxa"/>
            <w:tcMar/>
          </w:tcPr>
          <w:p w:rsidR="153F7F47" w:rsidP="153F7F47" w:rsidRDefault="153F7F47" w14:paraId="209FBC97" w14:textId="01025559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  <w:r w:rsidRPr="153F7F47" w:rsidR="153F7F47">
              <w:rPr>
                <w:i w:val="0"/>
                <w:iCs w:val="0"/>
                <w:color w:val="000000" w:themeColor="text1" w:themeTint="FF" w:themeShade="FF"/>
              </w:rPr>
              <w:t>Hibernate</w:t>
            </w:r>
          </w:p>
        </w:tc>
        <w:tc>
          <w:tcPr>
            <w:tcW w:w="3435" w:type="dxa"/>
            <w:tcMar/>
          </w:tcPr>
          <w:p w:rsidR="153F7F47" w:rsidP="153F7F47" w:rsidRDefault="153F7F47" w14:paraId="550A280A" w14:textId="39CA6198">
            <w:pPr>
              <w:pStyle w:val="Normal"/>
              <w:jc w:val="left"/>
              <w:rPr>
                <w:noProof w:val="0"/>
                <w:color w:val="333333"/>
                <w:sz w:val="22"/>
                <w:szCs w:val="22"/>
                <w:lang w:val="en-US"/>
              </w:rPr>
            </w:pPr>
            <w:r w:rsidRPr="153F7F47" w:rsidR="153F7F47">
              <w:rPr>
                <w:noProof w:val="0"/>
                <w:color w:val="333333"/>
                <w:sz w:val="22"/>
                <w:szCs w:val="22"/>
                <w:lang w:val="en-US"/>
              </w:rPr>
              <w:t xml:space="preserve">Hibernate is the </w:t>
            </w:r>
            <w:r w:rsidRPr="153F7F47" w:rsidR="153F7F47">
              <w:rPr>
                <w:noProof w:val="0"/>
                <w:color w:val="333333"/>
                <w:sz w:val="22"/>
                <w:szCs w:val="22"/>
                <w:lang w:val="en-US"/>
              </w:rPr>
              <w:t xml:space="preserve">Object-relational mapping </w:t>
            </w:r>
            <w:r w:rsidRPr="153F7F47" w:rsidR="153F7F47">
              <w:rPr>
                <w:noProof w:val="0"/>
                <w:color w:val="333333"/>
                <w:sz w:val="22"/>
                <w:szCs w:val="22"/>
                <w:lang w:val="en-US"/>
              </w:rPr>
              <w:t>tool given to transfer the data between a java (object) application and a database (Relational) in the form of the objects.</w:t>
            </w:r>
          </w:p>
        </w:tc>
        <w:tc>
          <w:tcPr>
            <w:tcW w:w="1890" w:type="dxa"/>
            <w:tcMar/>
          </w:tcPr>
          <w:p w:rsidR="153F7F47" w:rsidP="153F7F47" w:rsidRDefault="153F7F47" w14:paraId="39EB7691" w14:textId="7F88848E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="153F7F47" w:rsidP="153F7F47" w:rsidRDefault="153F7F47" w14:paraId="74E80FC3" w14:textId="5288E99A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</w:p>
        </w:tc>
      </w:tr>
      <w:tr w:rsidR="153F7F47" w:rsidTr="153F7F47" w14:paraId="58D27041">
        <w:trPr>
          <w:trHeight w:val="976"/>
        </w:trPr>
        <w:tc>
          <w:tcPr>
            <w:tcW w:w="2055" w:type="dxa"/>
            <w:tcMar/>
          </w:tcPr>
          <w:p w:rsidR="153F7F47" w:rsidP="153F7F47" w:rsidRDefault="153F7F47" w14:paraId="22B95D50" w14:textId="051813EF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  <w:r w:rsidRPr="153F7F47" w:rsidR="153F7F47">
              <w:rPr>
                <w:i w:val="0"/>
                <w:iCs w:val="0"/>
                <w:color w:val="000000" w:themeColor="text1" w:themeTint="FF" w:themeShade="FF"/>
              </w:rPr>
              <w:t>JDBC</w:t>
            </w:r>
          </w:p>
        </w:tc>
        <w:tc>
          <w:tcPr>
            <w:tcW w:w="3435" w:type="dxa"/>
            <w:tcMar/>
          </w:tcPr>
          <w:p w:rsidR="153F7F47" w:rsidP="153F7F47" w:rsidRDefault="153F7F47" w14:paraId="377731AC" w14:textId="14AD0EB0">
            <w:pPr>
              <w:pStyle w:val="Normal"/>
              <w:jc w:val="left"/>
            </w:pPr>
            <w:r w:rsidR="153F7F47">
              <w:rPr/>
              <w:t>Java Database Connectivity is an application program interface (API) specification for connecting programs written in Java to the data in popular databases.</w:t>
            </w:r>
          </w:p>
        </w:tc>
        <w:tc>
          <w:tcPr>
            <w:tcW w:w="1890" w:type="dxa"/>
            <w:tcMar/>
          </w:tcPr>
          <w:p w:rsidR="153F7F47" w:rsidP="153F7F47" w:rsidRDefault="153F7F47" w14:paraId="16E5D190" w14:textId="2D30492C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="153F7F47" w:rsidP="153F7F47" w:rsidRDefault="153F7F47" w14:paraId="0F98CC01" w14:textId="13EF907E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</w:p>
        </w:tc>
      </w:tr>
      <w:tr w:rsidR="153F7F47" w:rsidTr="153F7F47" w14:paraId="5EC14027">
        <w:trPr>
          <w:trHeight w:val="976"/>
        </w:trPr>
        <w:tc>
          <w:tcPr>
            <w:tcW w:w="2055" w:type="dxa"/>
            <w:tcMar/>
          </w:tcPr>
          <w:p w:rsidR="153F7F47" w:rsidP="153F7F47" w:rsidRDefault="153F7F47" w14:paraId="35871F56" w14:textId="2FF7BA9E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  <w:r w:rsidRPr="153F7F47" w:rsidR="153F7F47">
              <w:rPr>
                <w:i w:val="0"/>
                <w:iCs w:val="0"/>
                <w:color w:val="000000" w:themeColor="text1" w:themeTint="FF" w:themeShade="FF"/>
              </w:rPr>
              <w:t>PostgreSQL</w:t>
            </w:r>
          </w:p>
        </w:tc>
        <w:tc>
          <w:tcPr>
            <w:tcW w:w="3435" w:type="dxa"/>
            <w:tcMar/>
          </w:tcPr>
          <w:p w:rsidR="153F7F47" w:rsidP="153F7F47" w:rsidRDefault="153F7F47" w14:paraId="77A1AD04" w14:textId="6F278D8F">
            <w:pPr>
              <w:pStyle w:val="Normal"/>
              <w:jc w:val="left"/>
            </w:pPr>
            <w:r w:rsidR="153F7F47">
              <w:rPr/>
              <w:t>PostgreSQL is an open-source, object-relational database management system.</w:t>
            </w:r>
          </w:p>
        </w:tc>
        <w:tc>
          <w:tcPr>
            <w:tcW w:w="1890" w:type="dxa"/>
            <w:tcMar/>
          </w:tcPr>
          <w:p w:rsidR="153F7F47" w:rsidP="153F7F47" w:rsidRDefault="153F7F47" w14:paraId="2BB1BC0F" w14:textId="30336B1F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3420" w:type="dxa"/>
            <w:tcMar/>
          </w:tcPr>
          <w:p w:rsidR="153F7F47" w:rsidP="153F7F47" w:rsidRDefault="153F7F47" w14:paraId="4948CEC8" w14:textId="55D05E0C">
            <w:pPr>
              <w:pStyle w:val="InfoBlue"/>
              <w:rPr>
                <w:i w:val="0"/>
                <w:iCs w:val="0"/>
                <w:color w:val="000000" w:themeColor="text1" w:themeTint="FF" w:themeShade="FF"/>
              </w:rPr>
            </w:pPr>
          </w:p>
        </w:tc>
      </w:tr>
      <w:bookmarkEnd w:id="6"/>
    </w:tbl>
    <w:p xmlns:wp14="http://schemas.microsoft.com/office/word/2010/wordml" w:rsidRPr="00AD232E" w:rsidR="0085257A" w:rsidRDefault="0085257A" w14:paraId="0FB78278" wp14:textId="77777777">
      <w:pPr>
        <w:pStyle w:val="BodyText"/>
      </w:pPr>
    </w:p>
    <w:sectPr w:rsidRPr="00AD232E" w:rsidR="0085257A" w:rsidSect="00C35D85">
      <w:headerReference w:type="default" r:id="rId8"/>
      <w:footerReference w:type="default" r:id="rId9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C05F21" w:rsidRDefault="00C05F21" w14:paraId="2946DB82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C05F21" w:rsidRDefault="00C05F21" w14:paraId="5997CC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3162"/>
      <w:gridCol w:w="3162"/>
      <w:gridCol w:w="3162"/>
    </w:tblGrid>
    <w:tr xmlns:wp14="http://schemas.microsoft.com/office/word/2010/wordml" w:rsidR="00AD439A" w14:paraId="6B1C38F0" wp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14:paraId="3FE9F23F" wp14:textId="7777777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P="00AD439A" w:rsidRDefault="00AD439A" w14:paraId="11719A0B" wp14:textId="77777777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fldSimple w:instr=" DATE \@ &quot;yyyy&quot; ">
            <w:r w:rsidR="007F349D">
              <w:rPr>
                <w:noProof/>
              </w:rPr>
              <w:t>2010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14:paraId="6C97B169" wp14:textId="77777777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xmlns:wp14="http://schemas.microsoft.com/office/word/2010/wordml" w:rsidR="00AD439A" w:rsidRDefault="00AD439A" w14:paraId="1F72F646" wp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CBBFA7" w:rsidTr="3BCBBFA7" w14:paraId="4CDDFFF8">
      <w:tc>
        <w:tcPr>
          <w:tcW w:w="3120" w:type="dxa"/>
          <w:tcMar/>
        </w:tcPr>
        <w:p w:rsidR="3BCBBFA7" w:rsidP="3BCBBFA7" w:rsidRDefault="3BCBBFA7" w14:paraId="3D441C8C" w14:textId="4397BF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CBBFA7" w:rsidP="3BCBBFA7" w:rsidRDefault="3BCBBFA7" w14:paraId="32D36AF2" w14:textId="7CDD368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CBBFA7" w:rsidP="3BCBBFA7" w:rsidRDefault="3BCBBFA7" w14:paraId="208D16C5" w14:textId="0D914C71">
          <w:pPr>
            <w:pStyle w:val="Header"/>
            <w:bidi w:val="0"/>
            <w:ind w:right="-115"/>
            <w:jc w:val="right"/>
          </w:pPr>
        </w:p>
      </w:tc>
    </w:tr>
  </w:tbl>
  <w:p w:rsidR="3BCBBFA7" w:rsidP="3BCBBFA7" w:rsidRDefault="3BCBBFA7" w14:paraId="26FB2B09" w14:textId="2A3B7D47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C05F21" w:rsidRDefault="00C05F21" w14:paraId="110FFD37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:rsidR="00C05F21" w:rsidRDefault="00C05F21" w14:paraId="6B69937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D439A" w:rsidRDefault="00AD439A" w14:paraId="0562CB0E" wp14:textId="77777777">
    <w:pPr>
      <w:rPr>
        <w:sz w:val="24"/>
      </w:rPr>
    </w:pPr>
  </w:p>
  <w:p xmlns:wp14="http://schemas.microsoft.com/office/word/2010/wordml" w:rsidR="00AD439A" w:rsidRDefault="00AD439A" w14:paraId="34CE0A41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AD439A" w:rsidRDefault="00CE5184" w14:paraId="7A64B233" wp14:textId="77777777">
    <w:pPr>
      <w:pBdr>
        <w:bottom w:val="single" w:color="auto" w:sz="6" w:space="1"/>
      </w:pBdr>
      <w:jc w:val="right"/>
    </w:pPr>
    <w:fldSimple w:instr=" DOCPROPERTY &quot;Company&quot;  \* MERGEFORMAT ">
      <w:r w:rsidR="00AD439A">
        <w:rPr>
          <w:rFonts w:ascii="Arial" w:hAnsi="Arial"/>
          <w:b/>
          <w:sz w:val="36"/>
        </w:rPr>
        <w:t>&lt;Student Name&gt;</w:t>
      </w:r>
    </w:fldSimple>
  </w:p>
  <w:p xmlns:wp14="http://schemas.microsoft.com/office/word/2010/wordml" w:rsidR="00AD439A" w:rsidP="00AD439A" w:rsidRDefault="00CE5184" w14:paraId="7DC2D846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&lt;Group Number&gt;</w:t>
      </w:r>
    </w:fldSimple>
  </w:p>
  <w:p xmlns:wp14="http://schemas.microsoft.com/office/word/2010/wordml" w:rsidR="00AD439A" w:rsidRDefault="00AD439A" w14:paraId="62EBF3C5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AD439A" w:rsidRDefault="00AD439A" w14:paraId="6D98A12B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6379"/>
      <w:gridCol w:w="3179"/>
    </w:tblGrid>
    <w:tr xmlns:wp14="http://schemas.microsoft.com/office/word/2010/wordml" w:rsidR="00AD439A" w:rsidTr="3BCBBFA7" w14:paraId="6E70A502" wp14:textId="77777777">
      <w:tc>
        <w:tcPr>
          <w:tcW w:w="6379" w:type="dxa"/>
          <w:tcMar/>
        </w:tcPr>
        <w:p w:rsidR="00AD439A" w:rsidRDefault="00CE5184" w14:paraId="1720177D" wp14:textId="77777777">
          <w:fldSimple w:instr=" SUBJECT  \* MERGEFORMAT ">
            <w:r w:rsidRPr="009B5BF2" w:rsidR="00AD439A">
              <w:t>&lt;Project Name&gt;</w:t>
            </w:r>
          </w:fldSimple>
        </w:p>
      </w:tc>
      <w:tc>
        <w:tcPr>
          <w:tcW w:w="3179" w:type="dxa"/>
          <w:tcMar/>
        </w:tcPr>
        <w:p w:rsidR="00AD439A" w:rsidRDefault="00AD439A" w14:paraId="4D624A25" wp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xmlns:wp14="http://schemas.microsoft.com/office/word/2010/wordml" w:rsidR="00AD439A" w:rsidTr="3BCBBFA7" w14:paraId="6745C30E" wp14:textId="77777777">
      <w:tc>
        <w:tcPr>
          <w:tcW w:w="6379" w:type="dxa"/>
          <w:tcMar/>
        </w:tcPr>
        <w:p w:rsidR="00AD439A" w:rsidRDefault="00AD232E" w14:paraId="7B5935C5" wp14:textId="77777777">
          <w:r>
            <w:t>Glossary</w:t>
          </w:r>
        </w:p>
      </w:tc>
      <w:tc>
        <w:tcPr>
          <w:tcW w:w="3179" w:type="dxa"/>
          <w:tcMar/>
        </w:tcPr>
        <w:p w:rsidR="00AD439A" w:rsidRDefault="00AD439A" w14:paraId="3897ACCA" wp14:textId="2D7C5143">
          <w:r w:rsidR="3BCBBFA7">
            <w:rPr/>
            <w:t xml:space="preserve">  Date:  &lt;</w:t>
          </w:r>
          <w:r w:rsidR="3BCBBFA7">
            <w:rPr/>
            <w:t>4</w:t>
          </w:r>
          <w:r w:rsidR="3BCBBFA7">
            <w:rPr/>
            <w:t>/</w:t>
          </w:r>
          <w:r w:rsidR="3BCBBFA7">
            <w:rPr/>
            <w:t>iun</w:t>
          </w:r>
          <w:r w:rsidR="3BCBBFA7">
            <w:rPr/>
            <w:t>/</w:t>
          </w:r>
          <w:r w:rsidR="3BCBBFA7">
            <w:rPr/>
            <w:t>19</w:t>
          </w:r>
          <w:r w:rsidR="3BCBBFA7">
            <w:rPr/>
            <w:t>&gt;</w:t>
          </w:r>
        </w:p>
      </w:tc>
    </w:tr>
    <w:tr xmlns:wp14="http://schemas.microsoft.com/office/word/2010/wordml" w:rsidR="00AD439A" w:rsidTr="3BCBBFA7" w14:paraId="023C68CD" wp14:textId="77777777">
      <w:tc>
        <w:tcPr>
          <w:tcW w:w="9558" w:type="dxa"/>
          <w:gridSpan w:val="2"/>
          <w:tcMar/>
        </w:tcPr>
        <w:p w:rsidR="00AD439A" w:rsidRDefault="00AD439A" w14:paraId="16E0C6D8" wp14:textId="77777777">
          <w:r>
            <w:t>&lt;document identifier&gt;</w:t>
          </w:r>
        </w:p>
      </w:tc>
    </w:tr>
  </w:tbl>
  <w:p xmlns:wp14="http://schemas.microsoft.com/office/word/2010/wordml" w:rsidR="00AD439A" w:rsidRDefault="00AD439A" w14:paraId="1FC39945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attachedTemplate r:id="rId1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1C7458"/>
    <w:rsid w:val="001D42BB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  <w:rsid w:val="153F7F47"/>
    <w:rsid w:val="3BCBB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76D2CFD2"/>
  <w15:docId w15:val="{2e91454b-a2e4-43f4-9b54-920e5477b7f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styleId="Bullet2" w:customStyle="1">
    <w:name w:val="Bullet2"/>
    <w:basedOn w:val="Normal"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rsid w:val="00C35D85"/>
    <w:pPr>
      <w:spacing w:before="80" w:line="240" w:lineRule="auto"/>
      <w:jc w:val="both"/>
    </w:pPr>
  </w:style>
  <w:style w:type="paragraph" w:styleId="Tabletext" w:customStyle="1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styleId="Paragraph3" w:customStyle="1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styleId="MainTitle" w:customStyle="1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styleId="infoblue0" w:customStyle="1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/word/footer2.xml" Id="R0d751bca3afe41b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RUP_Vision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&lt;Project Name&gt;</dc:subject>
  <dc:creator>Cristina</dc:creator>
  <keywords/>
  <dc:description/>
  <lastModifiedBy>Imola Monika Dobner</lastModifiedBy>
  <revision>6</revision>
  <lastPrinted>2001-03-15T12:26:00.0000000Z</lastPrinted>
  <dcterms:created xsi:type="dcterms:W3CDTF">2010-02-26T10:01:00.0000000Z</dcterms:created>
  <dcterms:modified xsi:type="dcterms:W3CDTF">2019-06-04T10:13:54.9300301Z</dcterms:modified>
</coreProperties>
</file>