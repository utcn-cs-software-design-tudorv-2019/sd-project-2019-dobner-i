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8FBA8" w14:textId="7A93CA1C" w:rsidR="0085257A" w:rsidRPr="00F012CC" w:rsidRDefault="00F012CC">
      <w:pPr>
        <w:pStyle w:val="Title"/>
        <w:jc w:val="right"/>
        <w:rPr>
          <w:rFonts w:ascii="Times New Roman" w:hAnsi="Times New Roman"/>
        </w:rPr>
      </w:pPr>
      <w:r w:rsidRPr="00F012CC">
        <w:rPr>
          <w:rFonts w:ascii="Times New Roman" w:hAnsi="Times New Roman"/>
        </w:rPr>
        <w:t xml:space="preserve">Map your hike </w:t>
      </w:r>
    </w:p>
    <w:p w14:paraId="4C7B0EE8" w14:textId="77777777" w:rsidR="0085257A" w:rsidRPr="00B90E27" w:rsidRDefault="00FE5F10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14:paraId="27F7C0EF" w14:textId="77777777" w:rsidR="0085257A" w:rsidRPr="00B90E27" w:rsidRDefault="0085257A">
      <w:pPr>
        <w:pStyle w:val="Title"/>
        <w:jc w:val="right"/>
        <w:rPr>
          <w:rFonts w:ascii="Times New Roman" w:hAnsi="Times New Roman"/>
        </w:rPr>
      </w:pPr>
    </w:p>
    <w:p w14:paraId="66B164D1" w14:textId="77777777" w:rsidR="0085257A" w:rsidRPr="00B90E27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14:paraId="3E759784" w14:textId="77777777" w:rsidR="0085257A" w:rsidRPr="00B90E27" w:rsidRDefault="0085257A">
      <w:pPr>
        <w:pStyle w:val="Title"/>
        <w:rPr>
          <w:rFonts w:ascii="Times New Roman" w:hAnsi="Times New Roman"/>
          <w:sz w:val="28"/>
        </w:rPr>
      </w:pPr>
    </w:p>
    <w:p w14:paraId="40428AE1" w14:textId="77777777" w:rsidR="0085257A" w:rsidRPr="00B90E27" w:rsidRDefault="0085257A"/>
    <w:p w14:paraId="53D6B11B" w14:textId="77777777"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E552AB4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2BEA0C9A" w14:textId="77777777">
        <w:tc>
          <w:tcPr>
            <w:tcW w:w="2304" w:type="dxa"/>
          </w:tcPr>
          <w:p w14:paraId="545429AF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BD006CD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6A1B35A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46A451B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7DF5C845" w14:textId="77777777">
        <w:tc>
          <w:tcPr>
            <w:tcW w:w="2304" w:type="dxa"/>
          </w:tcPr>
          <w:p w14:paraId="4CF24A15" w14:textId="3EAA3212" w:rsidR="0085257A" w:rsidRPr="00B90E27" w:rsidRDefault="0085257A">
            <w:pPr>
              <w:pStyle w:val="Tabletext"/>
            </w:pPr>
            <w:r w:rsidRPr="00B90E27">
              <w:t>&lt;</w:t>
            </w:r>
            <w:r w:rsidR="00F012CC">
              <w:t>03</w:t>
            </w:r>
            <w:r w:rsidRPr="00B90E27">
              <w:t>/</w:t>
            </w:r>
            <w:r w:rsidR="00F012CC">
              <w:t>apr</w:t>
            </w:r>
            <w:r w:rsidRPr="00B90E27">
              <w:t>/</w:t>
            </w:r>
            <w:r w:rsidR="00F012CC">
              <w:t>19</w:t>
            </w:r>
            <w:r w:rsidRPr="00B90E27">
              <w:t>&gt;</w:t>
            </w:r>
          </w:p>
        </w:tc>
        <w:tc>
          <w:tcPr>
            <w:tcW w:w="1152" w:type="dxa"/>
          </w:tcPr>
          <w:p w14:paraId="0610F52E" w14:textId="68AB9BD9" w:rsidR="0085257A" w:rsidRPr="00B90E27" w:rsidRDefault="0085257A">
            <w:pPr>
              <w:pStyle w:val="Tabletext"/>
            </w:pPr>
            <w:r w:rsidRPr="00B90E27">
              <w:t>&lt;</w:t>
            </w:r>
            <w:r w:rsidR="00F012CC">
              <w:t>1.0</w:t>
            </w:r>
            <w:r w:rsidRPr="00B90E27">
              <w:t>&gt;</w:t>
            </w:r>
          </w:p>
        </w:tc>
        <w:tc>
          <w:tcPr>
            <w:tcW w:w="3744" w:type="dxa"/>
          </w:tcPr>
          <w:p w14:paraId="539A8841" w14:textId="0A0C9F4E" w:rsidR="0085257A" w:rsidRPr="00B90E27" w:rsidRDefault="00F012CC">
            <w:pPr>
              <w:pStyle w:val="Tabletext"/>
            </w:pPr>
            <w:r>
              <w:t>foundations</w:t>
            </w:r>
          </w:p>
        </w:tc>
        <w:tc>
          <w:tcPr>
            <w:tcW w:w="2304" w:type="dxa"/>
          </w:tcPr>
          <w:p w14:paraId="6A69F556" w14:textId="34A8E332" w:rsidR="0085257A" w:rsidRPr="00B90E27" w:rsidRDefault="00F012CC">
            <w:pPr>
              <w:pStyle w:val="Tabletext"/>
            </w:pPr>
            <w:r>
              <w:t>DobnerImola</w:t>
            </w:r>
          </w:p>
        </w:tc>
      </w:tr>
      <w:tr w:rsidR="0085257A" w:rsidRPr="00B90E27" w14:paraId="75AC45DE" w14:textId="77777777">
        <w:tc>
          <w:tcPr>
            <w:tcW w:w="2304" w:type="dxa"/>
          </w:tcPr>
          <w:p w14:paraId="5910EBB6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792F8DA4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3059B554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7C8E2EF4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22532E2C" w14:textId="77777777">
        <w:tc>
          <w:tcPr>
            <w:tcW w:w="2304" w:type="dxa"/>
          </w:tcPr>
          <w:p w14:paraId="6D013FF8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640003B4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6F9AFEE8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2832076A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4C670330" w14:textId="77777777">
        <w:tc>
          <w:tcPr>
            <w:tcW w:w="2304" w:type="dxa"/>
          </w:tcPr>
          <w:p w14:paraId="6C1F1E74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00E04B7E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37BCE449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648E913F" w14:textId="77777777" w:rsidR="0085257A" w:rsidRPr="00B90E27" w:rsidRDefault="0085257A">
            <w:pPr>
              <w:pStyle w:val="Tabletext"/>
            </w:pPr>
          </w:p>
        </w:tc>
      </w:tr>
    </w:tbl>
    <w:p w14:paraId="26F23875" w14:textId="77777777" w:rsidR="0085257A" w:rsidRPr="00B90E27" w:rsidRDefault="0085257A"/>
    <w:p w14:paraId="356CA92F" w14:textId="77777777" w:rsidR="0085257A" w:rsidRPr="00B90E27" w:rsidRDefault="0085257A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14:paraId="24A35142" w14:textId="77777777" w:rsidR="006C5FBF" w:rsidRPr="00FE5F10" w:rsidRDefault="00A61AF1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14:paraId="28711B02" w14:textId="77777777" w:rsidR="006C5FBF" w:rsidRPr="00FE5F1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25E0E3" w14:textId="77777777" w:rsidR="006C5FBF" w:rsidRPr="00FE5F1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31310B" w14:textId="77777777" w:rsidR="006C5FBF" w:rsidRPr="00FE5F1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333EE5" w14:textId="77777777" w:rsidR="006C5FBF" w:rsidRPr="00FE5F1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00D779" w14:textId="77777777" w:rsidR="006C5FBF" w:rsidRPr="00FE5F1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56EF3B" w14:textId="77777777" w:rsidR="006C5FBF" w:rsidRPr="00FE5F1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24A610" w14:textId="77777777" w:rsidR="006C5FBF" w:rsidRPr="00FE5F1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03A8C7" w14:textId="77777777" w:rsidR="006C5FBF" w:rsidRPr="00FE5F1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6EA285" w14:textId="77777777" w:rsidR="006C5FBF" w:rsidRPr="00FE5F1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5DCC6B" w14:textId="77777777" w:rsidR="006C5FBF" w:rsidRPr="00FE5F1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77E156" w14:textId="77777777" w:rsidR="006C5FBF" w:rsidRPr="00FE5F1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0C907C" w14:textId="77777777" w:rsidR="006C5FBF" w:rsidRPr="00FE5F10" w:rsidRDefault="006C5FB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0FC2A1" w14:textId="77777777" w:rsidR="006C5FBF" w:rsidRPr="00FE5F10" w:rsidRDefault="006C5FB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FE5F10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AA95AB" w14:textId="77777777" w:rsidR="0085257A" w:rsidRPr="00B90E27" w:rsidRDefault="00A61AF1">
      <w:pPr>
        <w:pStyle w:val="Title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FE5F10">
        <w:lastRenderedPageBreak/>
        <w:fldChar w:fldCharType="begin"/>
      </w:r>
      <w:r w:rsidR="00FE5F10">
        <w:instrText xml:space="preserve"> TITLE  \* MERGEFORMAT </w:instrText>
      </w:r>
      <w:r w:rsidR="00FE5F10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FE5F10">
        <w:rPr>
          <w:rFonts w:ascii="Times New Roman" w:hAnsi="Times New Roman"/>
        </w:rPr>
        <w:fldChar w:fldCharType="end"/>
      </w:r>
    </w:p>
    <w:p w14:paraId="673CB2A3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1C75B157" w14:textId="77777777" w:rsidR="00D94BF7" w:rsidRDefault="00D94BF7" w:rsidP="00D94BF7">
      <w:pPr>
        <w:pStyle w:val="InfoBlue"/>
      </w:pPr>
    </w:p>
    <w:p w14:paraId="1E9DF840" w14:textId="10D2F323" w:rsidR="0085257A" w:rsidRDefault="00D94BF7" w:rsidP="00D94BF7">
      <w:pPr>
        <w:pStyle w:val="InfoBlue"/>
      </w:pPr>
      <w:r>
        <w:tab/>
      </w:r>
      <w:r w:rsidR="00635D11" w:rsidRPr="00D94BF7">
        <w:t xml:space="preserve">The purpose of this document is to collect, analyze, and define high-level needs and features of the </w:t>
      </w:r>
      <w:r w:rsidR="00635D11">
        <w:t>“</w:t>
      </w:r>
      <w:r w:rsidR="00635D11" w:rsidRPr="00D94BF7">
        <w:t>Map your hike</w:t>
      </w:r>
      <w:r w:rsidR="00635D11">
        <w:t>”</w:t>
      </w:r>
      <w:r w:rsidR="00635D11" w:rsidRPr="00D94BF7">
        <w:t xml:space="preserve"> system. It focuses on the capabilities needed by the stakeholders and the target users, and </w:t>
      </w:r>
      <w:r w:rsidR="00635D11" w:rsidRPr="00D94BF7">
        <w:rPr>
          <w:b/>
          <w:bCs/>
        </w:rPr>
        <w:t>why</w:t>
      </w:r>
      <w:r w:rsidR="00635D11" w:rsidRPr="00D94BF7">
        <w:t xml:space="preserve"> these needs exist. The details of how the “Map your hike” fulfills these needs are detailed in the use-case and supplementary specifications</w:t>
      </w:r>
      <w:r w:rsidR="0085257A" w:rsidRPr="00D94BF7">
        <w:t>.</w:t>
      </w:r>
    </w:p>
    <w:p w14:paraId="33956065" w14:textId="38676CE2" w:rsidR="00D94BF7" w:rsidRPr="00D94BF7" w:rsidRDefault="00D94BF7" w:rsidP="00D94BF7">
      <w:pPr>
        <w:pStyle w:val="BodyText"/>
        <w:ind w:left="0"/>
      </w:pPr>
      <w:r>
        <w:t>This application is meant to provide all kind of data that might be useful to a hiker while planning or experimenting his trip. I would like to start this project by ensuring the most basic information needed before and during a hiking: map, water supply, weather</w:t>
      </w:r>
      <w:r w:rsidR="00796CE2">
        <w:t xml:space="preserve"> and accommodation.</w:t>
      </w:r>
    </w:p>
    <w:p w14:paraId="2D496B58" w14:textId="33DF2B09" w:rsidR="0085257A" w:rsidRPr="00B90E27" w:rsidRDefault="0085257A" w:rsidP="00D94BF7">
      <w:pPr>
        <w:pStyle w:val="InfoBlue"/>
      </w:pPr>
      <w:r w:rsidRPr="00B90E27">
        <w:t xml:space="preserve"> </w:t>
      </w:r>
    </w:p>
    <w:p w14:paraId="66BDF456" w14:textId="6B536E5B" w:rsidR="0085257A" w:rsidRDefault="0085257A" w:rsidP="00D94BF7">
      <w:pPr>
        <w:pStyle w:val="Heading2"/>
        <w:rPr>
          <w:rFonts w:ascii="Times New Roman" w:hAnsi="Times New Roman"/>
        </w:rPr>
      </w:pPr>
      <w:bookmarkStart w:id="5" w:name="_Toc456598587"/>
      <w:bookmarkStart w:id="6" w:name="_Toc456600918"/>
      <w:bookmarkStart w:id="7" w:name="_Toc316556901"/>
      <w:r w:rsidRPr="00B90E27">
        <w:rPr>
          <w:rFonts w:ascii="Times New Roman" w:hAnsi="Times New Roman"/>
        </w:rPr>
        <w:t>Purpose</w:t>
      </w:r>
      <w:bookmarkEnd w:id="5"/>
      <w:bookmarkEnd w:id="6"/>
      <w:bookmarkEnd w:id="7"/>
    </w:p>
    <w:p w14:paraId="7ABD9968" w14:textId="695E5180" w:rsidR="00796CE2" w:rsidRPr="00796CE2" w:rsidRDefault="00796CE2" w:rsidP="00796CE2">
      <w:r>
        <w:t xml:space="preserve"> </w:t>
      </w:r>
      <w:r>
        <w:tab/>
        <w:t>The purpose of this document is to clarify the scope of the project I am going to implement and to provide some vague details about what kind of services it is going to assure.</w:t>
      </w:r>
    </w:p>
    <w:p w14:paraId="2053808E" w14:textId="10A5A495" w:rsidR="0085257A" w:rsidRDefault="0085257A">
      <w:pPr>
        <w:pStyle w:val="Heading2"/>
        <w:rPr>
          <w:rFonts w:ascii="Times New Roman" w:hAnsi="Times New Roman"/>
        </w:rPr>
      </w:pPr>
      <w:bookmarkStart w:id="8" w:name="_Toc456598588"/>
      <w:bookmarkStart w:id="9" w:name="_Toc456600919"/>
      <w:bookmarkStart w:id="10" w:name="_Toc316556902"/>
      <w:r w:rsidRPr="00B90E27">
        <w:rPr>
          <w:rFonts w:ascii="Times New Roman" w:hAnsi="Times New Roman"/>
        </w:rPr>
        <w:t>Scope</w:t>
      </w:r>
      <w:bookmarkEnd w:id="8"/>
      <w:bookmarkEnd w:id="9"/>
      <w:bookmarkEnd w:id="10"/>
    </w:p>
    <w:p w14:paraId="3DA79ED4" w14:textId="0EC2F42C" w:rsidR="00C25110" w:rsidRPr="00C25110" w:rsidRDefault="00C25110" w:rsidP="00C25110">
      <w:r>
        <w:t xml:space="preserve"> </w:t>
      </w:r>
      <w:r>
        <w:tab/>
        <w:t xml:space="preserve">This document’s scope is to provide a brief description about the tools, the competences needed to finish this project, other similar applications and the plan </w:t>
      </w:r>
      <w:r w:rsidR="00BE0E82">
        <w:t>of contribution for each week.</w:t>
      </w:r>
    </w:p>
    <w:p w14:paraId="09290172" w14:textId="3FA2C11A" w:rsidR="0085257A" w:rsidRDefault="0085257A">
      <w:pPr>
        <w:pStyle w:val="Heading2"/>
        <w:rPr>
          <w:rFonts w:ascii="Times New Roman" w:hAnsi="Times New Roman"/>
        </w:rPr>
      </w:pPr>
      <w:bookmarkStart w:id="11" w:name="_Toc456598589"/>
      <w:bookmarkStart w:id="12" w:name="_Toc456600920"/>
      <w:bookmarkStart w:id="13" w:name="_Toc316556903"/>
      <w:r w:rsidRPr="00B90E27">
        <w:rPr>
          <w:rFonts w:ascii="Times New Roman" w:hAnsi="Times New Roman"/>
        </w:rPr>
        <w:t>Definitions, Acronyms, and Abbreviations</w:t>
      </w:r>
      <w:bookmarkEnd w:id="11"/>
      <w:bookmarkEnd w:id="12"/>
      <w:bookmarkEnd w:id="13"/>
    </w:p>
    <w:p w14:paraId="0BF5C0E0" w14:textId="77777777" w:rsidR="00BE0E82" w:rsidRDefault="00BE0E82" w:rsidP="00BE0E82">
      <w:pPr>
        <w:ind w:left="720"/>
      </w:pPr>
      <w:r>
        <w:t>Web application-</w:t>
      </w:r>
      <w:r w:rsidRPr="00BE0E82">
        <w:t xml:space="preserve"> a client–server computer program which the client (including the user interface and client-side logic) runs in a web browser.</w:t>
      </w:r>
    </w:p>
    <w:p w14:paraId="61D6E400" w14:textId="6B57D5E9" w:rsidR="00BE0E82" w:rsidRPr="00BE0E82" w:rsidRDefault="00BE0E82" w:rsidP="00BE0E82">
      <w:pPr>
        <w:ind w:left="720"/>
      </w:pPr>
      <w:r>
        <w:t>Android-</w:t>
      </w:r>
      <w:r w:rsidRPr="00BE0E82">
        <w:t xml:space="preserve"> a mobile operating system developed by Googl</w:t>
      </w:r>
      <w:r>
        <w:t>e</w:t>
      </w:r>
    </w:p>
    <w:p w14:paraId="15775AD3" w14:textId="23B62C61" w:rsidR="0085257A" w:rsidRDefault="0085257A">
      <w:pPr>
        <w:pStyle w:val="Heading2"/>
        <w:rPr>
          <w:rFonts w:ascii="Times New Roman" w:hAnsi="Times New Roman"/>
        </w:rPr>
      </w:pPr>
      <w:bookmarkStart w:id="14" w:name="_Toc456598590"/>
      <w:bookmarkStart w:id="15" w:name="_Toc456600921"/>
      <w:bookmarkStart w:id="16" w:name="_Toc316556904"/>
      <w:r w:rsidRPr="00B90E27">
        <w:rPr>
          <w:rFonts w:ascii="Times New Roman" w:hAnsi="Times New Roman"/>
        </w:rPr>
        <w:t>References</w:t>
      </w:r>
      <w:bookmarkEnd w:id="14"/>
      <w:bookmarkEnd w:id="15"/>
      <w:bookmarkEnd w:id="16"/>
    </w:p>
    <w:p w14:paraId="1ED14BE6" w14:textId="4A9FA96A" w:rsidR="00BE0E82" w:rsidRDefault="00BE0E82" w:rsidP="00BE0E82">
      <w:pPr>
        <w:ind w:left="720"/>
      </w:pPr>
      <w:hyperlink r:id="rId8" w:history="1">
        <w:r w:rsidRPr="00512E38">
          <w:rPr>
            <w:rStyle w:val="Hyperlink"/>
          </w:rPr>
          <w:t>https://www.dsp.co.uk/the-key-responsibilities-of-a-database-administrator/</w:t>
        </w:r>
      </w:hyperlink>
    </w:p>
    <w:p w14:paraId="0E66F189" w14:textId="77777777" w:rsidR="00BE0E82" w:rsidRPr="00BE0E82" w:rsidRDefault="00BE0E82" w:rsidP="00BE0E82">
      <w:pPr>
        <w:ind w:left="720"/>
      </w:pPr>
    </w:p>
    <w:p w14:paraId="2CCCD42B" w14:textId="6A331761" w:rsidR="0085257A" w:rsidRDefault="0085257A">
      <w:pPr>
        <w:pStyle w:val="Heading2"/>
        <w:rPr>
          <w:rFonts w:ascii="Times New Roman" w:hAnsi="Times New Roman"/>
        </w:rPr>
      </w:pPr>
      <w:bookmarkStart w:id="17" w:name="_Toc456598591"/>
      <w:bookmarkStart w:id="18" w:name="_Toc456600922"/>
      <w:bookmarkStart w:id="19" w:name="_Toc316556905"/>
      <w:r w:rsidRPr="00B90E27">
        <w:rPr>
          <w:rFonts w:ascii="Times New Roman" w:hAnsi="Times New Roman"/>
        </w:rPr>
        <w:t>Overview</w:t>
      </w:r>
      <w:bookmarkEnd w:id="17"/>
      <w:bookmarkEnd w:id="18"/>
      <w:bookmarkEnd w:id="19"/>
    </w:p>
    <w:p w14:paraId="4514D634" w14:textId="7C4DF9AE" w:rsidR="00BE0E82" w:rsidRPr="00BE0E82" w:rsidRDefault="00BE0E82" w:rsidP="00BE0E82">
      <w:pPr>
        <w:ind w:firstLine="720"/>
      </w:pPr>
      <w:r>
        <w:t>This document</w:t>
      </w:r>
      <w:r>
        <w:t xml:space="preserve"> provides a </w:t>
      </w:r>
      <w:r>
        <w:t>brief description about the tools, the competences needed to finish this project, other similar applications and the plan of contribution for each week.</w:t>
      </w:r>
    </w:p>
    <w:p w14:paraId="601A8DB8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0" w:name="_Toc316556906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0"/>
    </w:p>
    <w:p w14:paraId="75BBAB99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1" w:name="_Toc436203379"/>
      <w:bookmarkStart w:id="22" w:name="_Toc452813579"/>
      <w:bookmarkStart w:id="23" w:name="_Toc316556907"/>
      <w:r w:rsidRPr="00B90E27">
        <w:rPr>
          <w:rFonts w:ascii="Times New Roman" w:hAnsi="Times New Roman"/>
        </w:rPr>
        <w:t>Problem Statement</w:t>
      </w:r>
      <w:bookmarkEnd w:id="21"/>
      <w:bookmarkEnd w:id="22"/>
      <w:bookmarkEnd w:id="23"/>
    </w:p>
    <w:p w14:paraId="3BB31208" w14:textId="5C78685B" w:rsidR="0085257A" w:rsidRPr="00B90E27" w:rsidRDefault="0085257A" w:rsidP="00D94BF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2D78DB9D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C783B6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414CFE9" w14:textId="75A7FD03" w:rsidR="0085257A" w:rsidRPr="00B90E27" w:rsidRDefault="00635D11" w:rsidP="00D94BF7">
            <w:pPr>
              <w:pStyle w:val="InfoBlue"/>
            </w:pPr>
            <w:r>
              <w:t>Consulting multiple information sources before a hiking</w:t>
            </w:r>
          </w:p>
        </w:tc>
      </w:tr>
      <w:tr w:rsidR="0085257A" w:rsidRPr="00B90E27" w14:paraId="3B326598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08DD1D5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B789E8" w14:textId="4D936E44" w:rsidR="0085257A" w:rsidRPr="00B90E27" w:rsidRDefault="00635D11" w:rsidP="00D94BF7">
            <w:pPr>
              <w:pStyle w:val="InfoBlue"/>
            </w:pPr>
            <w:r>
              <w:t xml:space="preserve">Any hiker who likes to be prepared </w:t>
            </w:r>
          </w:p>
        </w:tc>
      </w:tr>
      <w:tr w:rsidR="0085257A" w:rsidRPr="00B90E27" w14:paraId="6EFCB9E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77049AB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C6E99B" w14:textId="0C3D4737" w:rsidR="0085257A" w:rsidRPr="00B90E27" w:rsidRDefault="00635D11" w:rsidP="00D94BF7">
            <w:pPr>
              <w:pStyle w:val="InfoBlue"/>
            </w:pPr>
            <w:r>
              <w:t>Too much wasted time</w:t>
            </w:r>
          </w:p>
        </w:tc>
      </w:tr>
      <w:tr w:rsidR="0085257A" w:rsidRPr="00B90E27" w14:paraId="750FAB71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074772E" w14:textId="77777777" w:rsidR="0085257A" w:rsidRPr="00B90E27" w:rsidRDefault="0085257A">
            <w:pPr>
              <w:pStyle w:val="Body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0D1C9E" w14:textId="1FF640C9" w:rsidR="0085257A" w:rsidRPr="00B90E27" w:rsidRDefault="00635D11" w:rsidP="00D94BF7">
            <w:pPr>
              <w:pStyle w:val="InfoBlue"/>
            </w:pPr>
            <w:r>
              <w:t xml:space="preserve">Accessing </w:t>
            </w:r>
            <w:r w:rsidR="001B67E3">
              <w:t>this information</w:t>
            </w:r>
            <w:r>
              <w:t xml:space="preserve"> from one source</w:t>
            </w:r>
          </w:p>
        </w:tc>
      </w:tr>
    </w:tbl>
    <w:p w14:paraId="75310A47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24" w:name="_Toc425054392"/>
      <w:bookmarkStart w:id="25" w:name="_Toc422186485"/>
      <w:bookmarkStart w:id="26" w:name="_Toc436203380"/>
      <w:bookmarkStart w:id="27" w:name="_Toc452813580"/>
      <w:bookmarkStart w:id="28" w:name="_Toc316556908"/>
      <w:r w:rsidRPr="00B90E27">
        <w:rPr>
          <w:rFonts w:ascii="Times New Roman" w:hAnsi="Times New Roman"/>
        </w:rPr>
        <w:t>Product Position Statement</w:t>
      </w:r>
      <w:bookmarkEnd w:id="24"/>
      <w:bookmarkEnd w:id="25"/>
      <w:bookmarkEnd w:id="26"/>
      <w:bookmarkEnd w:id="27"/>
      <w:bookmarkEnd w:id="28"/>
    </w:p>
    <w:p w14:paraId="75644C49" w14:textId="11BFEEC2" w:rsidR="0085257A" w:rsidRPr="00B90E27" w:rsidRDefault="0085257A" w:rsidP="00D94BF7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20526C60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CF8E86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lastRenderedPageBreak/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C9B63D9" w14:textId="41E9C9C9" w:rsidR="0085257A" w:rsidRPr="00B90E27" w:rsidRDefault="001B67E3" w:rsidP="00D94BF7">
            <w:pPr>
              <w:pStyle w:val="InfoBlue"/>
            </w:pPr>
            <w:r>
              <w:t>hikers</w:t>
            </w:r>
          </w:p>
        </w:tc>
      </w:tr>
      <w:tr w:rsidR="0085257A" w:rsidRPr="00B90E27" w14:paraId="3B5B092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147220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6AE188" w14:textId="497C7678" w:rsidR="0085257A" w:rsidRPr="00B90E27" w:rsidRDefault="001B67E3" w:rsidP="00D94BF7">
            <w:pPr>
              <w:pStyle w:val="InfoBlue"/>
            </w:pPr>
            <w:r>
              <w:t>Are looking for a well-documented trip</w:t>
            </w:r>
          </w:p>
        </w:tc>
      </w:tr>
      <w:tr w:rsidR="0085257A" w:rsidRPr="00B90E27" w14:paraId="0A311AA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E7BFD55" w14:textId="2CF21946" w:rsidR="0085257A" w:rsidRPr="00B90E27" w:rsidRDefault="0085257A">
            <w:pPr>
              <w:pStyle w:val="BodyText"/>
              <w:keepNext/>
              <w:ind w:left="72"/>
            </w:pPr>
            <w:r w:rsidRPr="00B90E27">
              <w:t xml:space="preserve">The </w:t>
            </w:r>
            <w:r w:rsidR="001B67E3">
              <w:t>“Map your hike”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B274A0" w14:textId="1D352CF7" w:rsidR="0085257A" w:rsidRPr="00B90E27" w:rsidRDefault="0085257A" w:rsidP="00D94BF7">
            <w:pPr>
              <w:pStyle w:val="InfoBlue"/>
            </w:pPr>
            <w:r w:rsidRPr="00B90E27">
              <w:t xml:space="preserve"> is a </w:t>
            </w:r>
            <w:r w:rsidR="001B67E3">
              <w:t>software application</w:t>
            </w:r>
          </w:p>
        </w:tc>
      </w:tr>
      <w:tr w:rsidR="0085257A" w:rsidRPr="00B90E27" w14:paraId="3675194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D87487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B1C2F" w14:textId="1991307C" w:rsidR="0085257A" w:rsidRPr="00B90E27" w:rsidRDefault="001B67E3" w:rsidP="00D94BF7">
            <w:pPr>
              <w:pStyle w:val="InfoBlue"/>
            </w:pPr>
            <w:r>
              <w:t>Provide specific data about weather, water supply, directions and accommodation possibilities during a hiking</w:t>
            </w:r>
          </w:p>
        </w:tc>
      </w:tr>
      <w:tr w:rsidR="0085257A" w:rsidRPr="00B90E27" w14:paraId="35EE76E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58A432" w14:textId="77777777" w:rsidR="0085257A" w:rsidRPr="00B90E27" w:rsidRDefault="0085257A">
            <w:pPr>
              <w:pStyle w:val="Body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9FEA5A" w14:textId="70E2F93B" w:rsidR="0085257A" w:rsidRPr="00B90E27" w:rsidRDefault="001B67E3" w:rsidP="00D94BF7">
            <w:pPr>
              <w:pStyle w:val="InfoBlue"/>
            </w:pPr>
            <w:r>
              <w:t>Multiple information sources</w:t>
            </w:r>
          </w:p>
        </w:tc>
      </w:tr>
      <w:tr w:rsidR="0085257A" w:rsidRPr="00B90E27" w14:paraId="35A5E066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8537D11" w14:textId="77777777" w:rsidR="0085257A" w:rsidRPr="00B90E27" w:rsidRDefault="0085257A">
            <w:pPr>
              <w:pStyle w:val="Body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F1BB28" w14:textId="06D58917" w:rsidR="0085257A" w:rsidRPr="00B90E27" w:rsidRDefault="001B67E3" w:rsidP="00D94BF7">
            <w:pPr>
              <w:pStyle w:val="InfoBlue"/>
            </w:pPr>
            <w:r>
              <w:t>Summarize multiple information sources, consider user</w:t>
            </w:r>
            <w:r w:rsidR="00471F9E">
              <w:t xml:space="preserve"> </w:t>
            </w:r>
            <w:r>
              <w:t>review</w:t>
            </w:r>
            <w:r w:rsidR="00471F9E">
              <w:t>s and offer possibility of sharing experiences with other hike lovers.</w:t>
            </w:r>
          </w:p>
        </w:tc>
      </w:tr>
    </w:tbl>
    <w:p w14:paraId="53EE60F2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29" w:name="_Toc447960005"/>
      <w:bookmarkStart w:id="30" w:name="_Toc452813581"/>
      <w:bookmarkStart w:id="31" w:name="_Toc316556909"/>
      <w:bookmarkStart w:id="32" w:name="_Toc436203381"/>
      <w:r w:rsidRPr="00B90E27">
        <w:rPr>
          <w:rFonts w:ascii="Times New Roman" w:hAnsi="Times New Roman"/>
        </w:rPr>
        <w:t>Stakeholder and User Descriptions</w:t>
      </w:r>
      <w:bookmarkEnd w:id="29"/>
      <w:bookmarkEnd w:id="30"/>
      <w:bookmarkEnd w:id="31"/>
    </w:p>
    <w:p w14:paraId="491C4980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3" w:name="_Toc452813583"/>
      <w:bookmarkStart w:id="34" w:name="_Toc316556910"/>
      <w:bookmarkStart w:id="35" w:name="_GoBack"/>
      <w:bookmarkEnd w:id="35"/>
      <w:r w:rsidRPr="00B90E27">
        <w:rPr>
          <w:rFonts w:ascii="Times New Roman" w:hAnsi="Times New Roman"/>
        </w:rPr>
        <w:t>Stakeholder Summary</w:t>
      </w:r>
      <w:bookmarkEnd w:id="33"/>
      <w:bookmarkEnd w:id="34"/>
    </w:p>
    <w:p w14:paraId="5D3C96C7" w14:textId="751A747F" w:rsidR="0085257A" w:rsidRPr="00B90E27" w:rsidRDefault="0085257A" w:rsidP="00D94BF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5D2E9416" w14:textId="77777777">
        <w:tc>
          <w:tcPr>
            <w:tcW w:w="1890" w:type="dxa"/>
            <w:shd w:val="solid" w:color="000000" w:fill="FFFFFF"/>
          </w:tcPr>
          <w:p w14:paraId="787143FB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2C49DF68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290C6FED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37BAB6FB" w14:textId="77777777">
        <w:tc>
          <w:tcPr>
            <w:tcW w:w="1890" w:type="dxa"/>
          </w:tcPr>
          <w:p w14:paraId="5EF40AA6" w14:textId="7438A8E1" w:rsidR="0085257A" w:rsidRPr="00B90E27" w:rsidRDefault="00D12AB0" w:rsidP="00D94BF7">
            <w:pPr>
              <w:pStyle w:val="InfoBlue"/>
            </w:pPr>
            <w:r w:rsidRPr="00D12AB0">
              <w:t>Database Administrator</w:t>
            </w:r>
          </w:p>
        </w:tc>
        <w:tc>
          <w:tcPr>
            <w:tcW w:w="2610" w:type="dxa"/>
          </w:tcPr>
          <w:p w14:paraId="53496968" w14:textId="44E89F65" w:rsidR="0085257A" w:rsidRPr="00B90E27" w:rsidRDefault="00D12AB0" w:rsidP="00D94BF7">
            <w:pPr>
              <w:pStyle w:val="InfoBlue"/>
            </w:pPr>
            <w:r w:rsidRPr="00D12AB0">
              <w:t>maintains a successful database environment</w:t>
            </w:r>
          </w:p>
        </w:tc>
        <w:tc>
          <w:tcPr>
            <w:tcW w:w="3960" w:type="dxa"/>
          </w:tcPr>
          <w:p w14:paraId="2561DE0E" w14:textId="77777777" w:rsidR="0085257A" w:rsidRDefault="002D4380" w:rsidP="00D94BF7">
            <w:pPr>
              <w:pStyle w:val="InfoBlue"/>
            </w:pPr>
            <w:r w:rsidRPr="002D4380">
              <w:t>to maintain data integrity</w:t>
            </w:r>
          </w:p>
          <w:p w14:paraId="5D6CF332" w14:textId="3B271A8A" w:rsidR="002D4380" w:rsidRPr="002D4380" w:rsidRDefault="002D4380" w:rsidP="002D4380">
            <w:pPr>
              <w:pStyle w:val="BodyText"/>
              <w:ind w:left="0"/>
            </w:pPr>
            <w:r>
              <w:t>d</w:t>
            </w:r>
            <w:r w:rsidRPr="002D4380">
              <w:t xml:space="preserve">ata </w:t>
            </w:r>
            <w:r>
              <w:t>e</w:t>
            </w:r>
            <w:r w:rsidRPr="002D4380">
              <w:t>xtraction</w:t>
            </w:r>
          </w:p>
        </w:tc>
      </w:tr>
      <w:tr w:rsidR="00D12AB0" w:rsidRPr="00B90E27" w14:paraId="74AA40A2" w14:textId="77777777">
        <w:tc>
          <w:tcPr>
            <w:tcW w:w="1890" w:type="dxa"/>
          </w:tcPr>
          <w:p w14:paraId="7ADF6262" w14:textId="570A6676" w:rsidR="00D12AB0" w:rsidRPr="00D12AB0" w:rsidRDefault="002D4380" w:rsidP="00D94BF7">
            <w:pPr>
              <w:pStyle w:val="InfoBlue"/>
            </w:pPr>
            <w:r>
              <w:t>Software D</w:t>
            </w:r>
            <w:r w:rsidR="00D12AB0">
              <w:t>eveloper</w:t>
            </w:r>
          </w:p>
        </w:tc>
        <w:tc>
          <w:tcPr>
            <w:tcW w:w="2610" w:type="dxa"/>
          </w:tcPr>
          <w:p w14:paraId="66CE5411" w14:textId="4F19A541" w:rsidR="00D12AB0" w:rsidRPr="00B90E27" w:rsidRDefault="002D4380" w:rsidP="00D94BF7">
            <w:pPr>
              <w:pStyle w:val="InfoBlue"/>
            </w:pPr>
            <w:r w:rsidRPr="002D4380">
              <w:t>programs computers or designs the system to match the requirements</w:t>
            </w:r>
          </w:p>
        </w:tc>
        <w:tc>
          <w:tcPr>
            <w:tcW w:w="3960" w:type="dxa"/>
          </w:tcPr>
          <w:p w14:paraId="26DF0859" w14:textId="77777777" w:rsidR="002D4380" w:rsidRDefault="002D4380" w:rsidP="00D94BF7">
            <w:pPr>
              <w:pStyle w:val="InfoBlue"/>
            </w:pPr>
            <w:r>
              <w:t>p</w:t>
            </w:r>
            <w:r w:rsidRPr="002D4380">
              <w:t>roduce efficient code based on specifications</w:t>
            </w:r>
          </w:p>
          <w:p w14:paraId="147C03CB" w14:textId="782FF608" w:rsidR="00D12AB0" w:rsidRPr="00B90E27" w:rsidRDefault="002D4380" w:rsidP="00D94BF7">
            <w:pPr>
              <w:pStyle w:val="InfoBlue"/>
            </w:pPr>
            <w:r>
              <w:t>f</w:t>
            </w:r>
            <w:r w:rsidRPr="002D4380">
              <w:t>ixing and improving existing software</w:t>
            </w:r>
          </w:p>
        </w:tc>
      </w:tr>
    </w:tbl>
    <w:p w14:paraId="110A91A7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14:paraId="5D827EAB" w14:textId="12F412B7" w:rsidR="0085257A" w:rsidRPr="00B90E27" w:rsidRDefault="0085257A" w:rsidP="00D94BF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6EB1F8A4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72425F81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7756BB97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5678711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7FB570B6" w14:textId="77777777" w:rsidR="0085257A" w:rsidRPr="00B90E27" w:rsidRDefault="0085257A">
            <w:pPr>
              <w:pStyle w:val="Body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4DB1860C" w14:textId="77777777">
        <w:trPr>
          <w:trHeight w:val="976"/>
        </w:trPr>
        <w:tc>
          <w:tcPr>
            <w:tcW w:w="998" w:type="dxa"/>
          </w:tcPr>
          <w:p w14:paraId="3C9C959A" w14:textId="72CF43CA" w:rsidR="0085257A" w:rsidRPr="00B90E27" w:rsidRDefault="002D4380" w:rsidP="00D94BF7">
            <w:pPr>
              <w:pStyle w:val="InfoBlue"/>
            </w:pPr>
            <w:r>
              <w:t>Review writer</w:t>
            </w:r>
          </w:p>
        </w:tc>
        <w:tc>
          <w:tcPr>
            <w:tcW w:w="1882" w:type="dxa"/>
          </w:tcPr>
          <w:p w14:paraId="5E240FAF" w14:textId="13D5764F" w:rsidR="0085257A" w:rsidRPr="00B90E27" w:rsidRDefault="006E7C49" w:rsidP="00D94BF7">
            <w:pPr>
              <w:pStyle w:val="InfoBlue"/>
            </w:pPr>
            <w:r>
              <w:t>W</w:t>
            </w:r>
            <w:r w:rsidR="002D4380">
              <w:t>rite</w:t>
            </w:r>
            <w:r>
              <w:t>s reviews based on personal experience</w:t>
            </w:r>
          </w:p>
        </w:tc>
        <w:tc>
          <w:tcPr>
            <w:tcW w:w="3240" w:type="dxa"/>
          </w:tcPr>
          <w:p w14:paraId="7A0263F6" w14:textId="7F2880BF" w:rsidR="0085257A" w:rsidRPr="00B90E27" w:rsidRDefault="0085257A" w:rsidP="00D94BF7">
            <w:pPr>
              <w:pStyle w:val="InfoBlue"/>
            </w:pPr>
          </w:p>
        </w:tc>
        <w:tc>
          <w:tcPr>
            <w:tcW w:w="2628" w:type="dxa"/>
          </w:tcPr>
          <w:p w14:paraId="48C1CBBA" w14:textId="66423D7E" w:rsidR="0085257A" w:rsidRPr="00B90E27" w:rsidRDefault="0085257A" w:rsidP="00D94BF7">
            <w:pPr>
              <w:pStyle w:val="InfoBlue"/>
            </w:pPr>
          </w:p>
        </w:tc>
      </w:tr>
      <w:tr w:rsidR="006E7C49" w:rsidRPr="00B90E27" w14:paraId="175036B0" w14:textId="77777777">
        <w:trPr>
          <w:trHeight w:val="976"/>
        </w:trPr>
        <w:tc>
          <w:tcPr>
            <w:tcW w:w="998" w:type="dxa"/>
          </w:tcPr>
          <w:p w14:paraId="15125C84" w14:textId="4663A4FB" w:rsidR="006E7C49" w:rsidRDefault="006E7C49" w:rsidP="00D94BF7">
            <w:pPr>
              <w:pStyle w:val="InfoBlue"/>
            </w:pPr>
            <w:r>
              <w:t>Info reader</w:t>
            </w:r>
          </w:p>
        </w:tc>
        <w:tc>
          <w:tcPr>
            <w:tcW w:w="1882" w:type="dxa"/>
          </w:tcPr>
          <w:p w14:paraId="7C73E3C1" w14:textId="41F968B6" w:rsidR="006E7C49" w:rsidRDefault="006E7C49" w:rsidP="00D94BF7">
            <w:pPr>
              <w:pStyle w:val="InfoBlue"/>
            </w:pPr>
            <w:r>
              <w:t>Consults the page while documenting a future trip</w:t>
            </w:r>
          </w:p>
        </w:tc>
        <w:tc>
          <w:tcPr>
            <w:tcW w:w="3240" w:type="dxa"/>
          </w:tcPr>
          <w:p w14:paraId="04F55EF9" w14:textId="77777777" w:rsidR="006E7C49" w:rsidRPr="00B90E27" w:rsidRDefault="006E7C49" w:rsidP="00D94BF7">
            <w:pPr>
              <w:pStyle w:val="InfoBlue"/>
            </w:pPr>
          </w:p>
        </w:tc>
        <w:tc>
          <w:tcPr>
            <w:tcW w:w="2628" w:type="dxa"/>
          </w:tcPr>
          <w:p w14:paraId="544933AC" w14:textId="77777777" w:rsidR="006E7C49" w:rsidRPr="00B90E27" w:rsidRDefault="006E7C49" w:rsidP="00D94BF7">
            <w:pPr>
              <w:pStyle w:val="InfoBlue"/>
            </w:pPr>
          </w:p>
        </w:tc>
      </w:tr>
      <w:tr w:rsidR="006E7C49" w:rsidRPr="00B90E27" w14:paraId="251B794C" w14:textId="77777777">
        <w:trPr>
          <w:trHeight w:val="976"/>
        </w:trPr>
        <w:tc>
          <w:tcPr>
            <w:tcW w:w="998" w:type="dxa"/>
          </w:tcPr>
          <w:p w14:paraId="416162B7" w14:textId="09D68D43" w:rsidR="006E7C49" w:rsidRDefault="006E7C49" w:rsidP="00D94BF7">
            <w:pPr>
              <w:pStyle w:val="InfoBlue"/>
            </w:pPr>
            <w:r>
              <w:t>Direction viewer</w:t>
            </w:r>
          </w:p>
        </w:tc>
        <w:tc>
          <w:tcPr>
            <w:tcW w:w="1882" w:type="dxa"/>
          </w:tcPr>
          <w:p w14:paraId="5014CD23" w14:textId="47C5C7E4" w:rsidR="006E7C49" w:rsidRPr="006E7C49" w:rsidRDefault="006E7C49" w:rsidP="006E7C49">
            <w:pPr>
              <w:pStyle w:val="InfoBlue"/>
            </w:pPr>
            <w:r>
              <w:t>Uses a map while hiking or other current data</w:t>
            </w:r>
          </w:p>
        </w:tc>
        <w:tc>
          <w:tcPr>
            <w:tcW w:w="3240" w:type="dxa"/>
          </w:tcPr>
          <w:p w14:paraId="490E9C91" w14:textId="77777777" w:rsidR="006E7C49" w:rsidRPr="00B90E27" w:rsidRDefault="006E7C49" w:rsidP="00D94BF7">
            <w:pPr>
              <w:pStyle w:val="InfoBlue"/>
            </w:pPr>
          </w:p>
        </w:tc>
        <w:tc>
          <w:tcPr>
            <w:tcW w:w="2628" w:type="dxa"/>
          </w:tcPr>
          <w:p w14:paraId="5099533F" w14:textId="77777777" w:rsidR="006E7C49" w:rsidRPr="00B90E27" w:rsidRDefault="006E7C49" w:rsidP="00D94BF7">
            <w:pPr>
              <w:pStyle w:val="InfoBlue"/>
            </w:pPr>
          </w:p>
        </w:tc>
      </w:tr>
    </w:tbl>
    <w:p w14:paraId="2E704E48" w14:textId="77777777" w:rsidR="0085257A" w:rsidRPr="00B90E27" w:rsidRDefault="0085257A">
      <w:pPr>
        <w:pStyle w:val="BodyText"/>
      </w:pPr>
    </w:p>
    <w:p w14:paraId="2577E46B" w14:textId="77777777" w:rsidR="0085257A" w:rsidRPr="00B90E27" w:rsidRDefault="0085257A">
      <w:pPr>
        <w:pStyle w:val="Heading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09924C13" w14:textId="019CAD7D" w:rsidR="006E7C49" w:rsidRPr="00B90E27" w:rsidRDefault="006E7C49" w:rsidP="006E7C49">
      <w:pPr>
        <w:pStyle w:val="InfoBlue"/>
      </w:pPr>
      <w:r>
        <w:tab/>
      </w:r>
      <w:r>
        <w:t xml:space="preserve">The “Map your hike” app </w:t>
      </w:r>
      <w:proofErr w:type="gramStart"/>
      <w:r>
        <w:t>is  a</w:t>
      </w:r>
      <w:proofErr w:type="gramEnd"/>
      <w:r>
        <w:t xml:space="preserve"> project I am working on, that hopefully will be finished in less </w:t>
      </w:r>
      <w:proofErr w:type="spellStart"/>
      <w:r>
        <w:t>then</w:t>
      </w:r>
      <w:proofErr w:type="spellEnd"/>
      <w:r>
        <w:t xml:space="preserve"> 1 month</w:t>
      </w:r>
      <w:r>
        <w:t xml:space="preserve">, I’ve planned to spend about a week for each cycle of the project so I hope that it will be finished technically sooner </w:t>
      </w:r>
      <w:proofErr w:type="spellStart"/>
      <w:r>
        <w:t>then</w:t>
      </w:r>
      <w:proofErr w:type="spellEnd"/>
      <w:r>
        <w:t xml:space="preserve"> required.</w:t>
      </w:r>
    </w:p>
    <w:p w14:paraId="2F4AB69D" w14:textId="2425247D" w:rsidR="0085257A" w:rsidRPr="00B90E27" w:rsidRDefault="00C25110" w:rsidP="00D94BF7">
      <w:pPr>
        <w:pStyle w:val="InfoBlue"/>
      </w:pPr>
      <w:r>
        <w:t xml:space="preserve">The project’s finished version will be a web application, but I hope someday I will create a more realistic and complex app based on this idea which will be an application for phones, implemented in </w:t>
      </w:r>
      <w:proofErr w:type="gramStart"/>
      <w:r>
        <w:t>Android .</w:t>
      </w:r>
      <w:proofErr w:type="gramEnd"/>
    </w:p>
    <w:p w14:paraId="57CAD678" w14:textId="3FF58D87" w:rsidR="0085257A" w:rsidRPr="00B90E27" w:rsidRDefault="0085257A" w:rsidP="00D94BF7">
      <w:pPr>
        <w:pStyle w:val="InfoBlue"/>
      </w:pPr>
    </w:p>
    <w:p w14:paraId="1B92A006" w14:textId="77777777" w:rsidR="0085257A" w:rsidRPr="00B90E27" w:rsidRDefault="0085257A">
      <w:pPr>
        <w:pStyle w:val="Heading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2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14:paraId="6311C544" w14:textId="4A433DC6" w:rsidR="0085257A" w:rsidRPr="00B90E27" w:rsidRDefault="0085257A" w:rsidP="00D94BF7">
      <w:pPr>
        <w:pStyle w:val="InfoBlue"/>
      </w:pPr>
    </w:p>
    <w:sectPr w:rsidR="0085257A" w:rsidRPr="00B90E27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F805F" w14:textId="77777777" w:rsidR="00FE5F10" w:rsidRDefault="00FE5F10">
      <w:pPr>
        <w:spacing w:line="240" w:lineRule="auto"/>
      </w:pPr>
      <w:r>
        <w:separator/>
      </w:r>
    </w:p>
  </w:endnote>
  <w:endnote w:type="continuationSeparator" w:id="0">
    <w:p w14:paraId="2BBCE956" w14:textId="77777777" w:rsidR="00FE5F10" w:rsidRDefault="00FE5F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545EB0D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7FE36B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445DC1" w14:textId="088C9E8F" w:rsidR="00AD439A" w:rsidRDefault="00AD439A" w:rsidP="00AD439A">
          <w:pPr>
            <w:jc w:val="center"/>
          </w:pPr>
          <w:r>
            <w:sym w:font="Symbol" w:char="F0D3"/>
          </w:r>
          <w:r w:rsidR="00FE5F10">
            <w:fldChar w:fldCharType="begin"/>
          </w:r>
          <w:r w:rsidR="00FE5F10">
            <w:instrText xml:space="preserve"> DOCPROPERTY "Company"  \* MERGEFORMAT </w:instrText>
          </w:r>
          <w:r w:rsidR="00FE5F10">
            <w:fldChar w:fldCharType="separate"/>
          </w:r>
          <w:r>
            <w:t>&lt;Student Name&gt;</w:t>
          </w:r>
          <w:r w:rsidR="00FE5F10">
            <w:fldChar w:fldCharType="end"/>
          </w:r>
          <w:r>
            <w:t xml:space="preserve">, </w:t>
          </w:r>
          <w:r w:rsidR="00FE5F10">
            <w:fldChar w:fldCharType="begin"/>
          </w:r>
          <w:r w:rsidR="00FE5F10">
            <w:instrText xml:space="preserve"> DATE \@ "yyyy" </w:instrText>
          </w:r>
          <w:r w:rsidR="00FE5F10">
            <w:fldChar w:fldCharType="separate"/>
          </w:r>
          <w:r w:rsidR="00F012CC">
            <w:rPr>
              <w:noProof/>
            </w:rPr>
            <w:t>2019</w:t>
          </w:r>
          <w:r w:rsidR="00FE5F1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CDA5CF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A61AF1">
            <w:rPr>
              <w:rStyle w:val="PageNumber"/>
            </w:rPr>
            <w:fldChar w:fldCharType="separate"/>
          </w:r>
          <w:r w:rsidR="006C5FBF">
            <w:rPr>
              <w:rStyle w:val="PageNumber"/>
              <w:noProof/>
            </w:rPr>
            <w:t>6</w:t>
          </w:r>
          <w:r w:rsidR="00A61AF1">
            <w:rPr>
              <w:rStyle w:val="PageNumber"/>
            </w:rPr>
            <w:fldChar w:fldCharType="end"/>
          </w:r>
        </w:p>
      </w:tc>
    </w:tr>
  </w:tbl>
  <w:p w14:paraId="4FB4171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C2D3D" w14:textId="77777777" w:rsidR="00FE5F10" w:rsidRDefault="00FE5F10">
      <w:pPr>
        <w:spacing w:line="240" w:lineRule="auto"/>
      </w:pPr>
      <w:r>
        <w:separator/>
      </w:r>
    </w:p>
  </w:footnote>
  <w:footnote w:type="continuationSeparator" w:id="0">
    <w:p w14:paraId="28C70A29" w14:textId="77777777" w:rsidR="00FE5F10" w:rsidRDefault="00FE5F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C12FA" w14:textId="77777777" w:rsidR="00AD439A" w:rsidRDefault="00AD439A">
    <w:pPr>
      <w:rPr>
        <w:sz w:val="24"/>
      </w:rPr>
    </w:pPr>
  </w:p>
  <w:p w14:paraId="19D0D917" w14:textId="77777777" w:rsidR="00AD439A" w:rsidRDefault="00AD439A">
    <w:pPr>
      <w:pBdr>
        <w:top w:val="single" w:sz="6" w:space="1" w:color="auto"/>
      </w:pBdr>
      <w:rPr>
        <w:sz w:val="24"/>
      </w:rPr>
    </w:pPr>
  </w:p>
  <w:p w14:paraId="7C24F9C7" w14:textId="7866C9FE" w:rsidR="00AD439A" w:rsidRPr="00F012CC" w:rsidRDefault="00F012C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F012CC">
      <w:rPr>
        <w:rFonts w:ascii="Arial" w:hAnsi="Arial" w:cs="Arial"/>
        <w:b/>
        <w:sz w:val="36"/>
        <w:szCs w:val="36"/>
      </w:rPr>
      <w:t>Dobner Imola</w:t>
    </w:r>
  </w:p>
  <w:p w14:paraId="318F50DD" w14:textId="60AD1634" w:rsidR="00AD439A" w:rsidRPr="00F012CC" w:rsidRDefault="00F012CC" w:rsidP="00AD439A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</w:rPr>
    </w:pPr>
    <w:r w:rsidRPr="00F012CC">
      <w:rPr>
        <w:rFonts w:ascii="Arial" w:hAnsi="Arial" w:cs="Arial"/>
        <w:b/>
        <w:sz w:val="36"/>
        <w:szCs w:val="36"/>
      </w:rPr>
      <w:t>30233</w:t>
    </w:r>
  </w:p>
  <w:p w14:paraId="621DF4A4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323F26EC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5F0506F4" w14:textId="77777777">
      <w:tc>
        <w:tcPr>
          <w:tcW w:w="6379" w:type="dxa"/>
        </w:tcPr>
        <w:p w14:paraId="0FFAEF82" w14:textId="7CD523BE" w:rsidR="00AD439A" w:rsidRDefault="00F012CC">
          <w:r>
            <w:t>Map your hike</w:t>
          </w:r>
        </w:p>
      </w:tc>
      <w:tc>
        <w:tcPr>
          <w:tcW w:w="3179" w:type="dxa"/>
        </w:tcPr>
        <w:p w14:paraId="28C314E3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6E8F7D1C" w14:textId="77777777">
      <w:tc>
        <w:tcPr>
          <w:tcW w:w="6379" w:type="dxa"/>
        </w:tcPr>
        <w:p w14:paraId="5EE8AB36" w14:textId="77777777" w:rsidR="00AD439A" w:rsidRDefault="00FE5F1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14:paraId="1EFD1807" w14:textId="6A8827F7" w:rsidR="00AD439A" w:rsidRDefault="00AD439A">
          <w:r>
            <w:t xml:space="preserve">  Date:  &lt;</w:t>
          </w:r>
          <w:r w:rsidR="00F012CC">
            <w:t>03/apr</w:t>
          </w:r>
          <w:r>
            <w:t>/</w:t>
          </w:r>
          <w:r w:rsidR="00F012CC">
            <w:t>19</w:t>
          </w:r>
          <w:r>
            <w:t>&gt;</w:t>
          </w:r>
        </w:p>
      </w:tc>
    </w:tr>
    <w:tr w:rsidR="00AD439A" w14:paraId="7F849A83" w14:textId="77777777">
      <w:tc>
        <w:tcPr>
          <w:tcW w:w="9558" w:type="dxa"/>
          <w:gridSpan w:val="2"/>
        </w:tcPr>
        <w:p w14:paraId="11BFA0B2" w14:textId="414E42B0" w:rsidR="00AD439A" w:rsidRDefault="00D12AB0">
          <w:r>
            <w:t>Vision_doc</w:t>
          </w:r>
        </w:p>
      </w:tc>
    </w:tr>
  </w:tbl>
  <w:p w14:paraId="1D28893B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B67E3"/>
    <w:rsid w:val="001C7458"/>
    <w:rsid w:val="001D42BB"/>
    <w:rsid w:val="002D4380"/>
    <w:rsid w:val="00471F9E"/>
    <w:rsid w:val="005A3207"/>
    <w:rsid w:val="00600853"/>
    <w:rsid w:val="00635D11"/>
    <w:rsid w:val="006C5FBF"/>
    <w:rsid w:val="006E7C49"/>
    <w:rsid w:val="0073239A"/>
    <w:rsid w:val="00796CE2"/>
    <w:rsid w:val="0085257A"/>
    <w:rsid w:val="009B5BF2"/>
    <w:rsid w:val="00A61AF1"/>
    <w:rsid w:val="00A61FD4"/>
    <w:rsid w:val="00AB15B2"/>
    <w:rsid w:val="00AD439A"/>
    <w:rsid w:val="00B56935"/>
    <w:rsid w:val="00B90E27"/>
    <w:rsid w:val="00B944EA"/>
    <w:rsid w:val="00BE0E82"/>
    <w:rsid w:val="00BE1B76"/>
    <w:rsid w:val="00C24CF0"/>
    <w:rsid w:val="00C25110"/>
    <w:rsid w:val="00C35D85"/>
    <w:rsid w:val="00D12AB0"/>
    <w:rsid w:val="00D94BF7"/>
    <w:rsid w:val="00DF1DF0"/>
    <w:rsid w:val="00E41E57"/>
    <w:rsid w:val="00E55EE3"/>
    <w:rsid w:val="00F012CC"/>
    <w:rsid w:val="00F36150"/>
    <w:rsid w:val="00F669DB"/>
    <w:rsid w:val="00FE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892D2E"/>
  <w15:docId w15:val="{B3008CB5-F57B-4D74-A261-DE9460B0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94BF7"/>
    <w:pPr>
      <w:tabs>
        <w:tab w:val="left" w:pos="540"/>
        <w:tab w:val="left" w:pos="1260"/>
      </w:tabs>
      <w:spacing w:after="120"/>
    </w:p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BE0E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sp.co.uk/the-key-responsibilities-of-a-database-administrator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479</TotalTime>
  <Pages>6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imola</cp:lastModifiedBy>
  <cp:revision>10</cp:revision>
  <cp:lastPrinted>2001-03-15T12:26:00Z</cp:lastPrinted>
  <dcterms:created xsi:type="dcterms:W3CDTF">2010-02-24T07:49:00Z</dcterms:created>
  <dcterms:modified xsi:type="dcterms:W3CDTF">2019-04-04T03:46:00Z</dcterms:modified>
</cp:coreProperties>
</file>